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D3" w:rsidRPr="00A67CA7" w:rsidRDefault="008D3DD3" w:rsidP="008D3DD3">
      <w:pPr>
        <w:pStyle w:val="Titel"/>
        <w:rPr>
          <w:rFonts w:asciiTheme="minorHAnsi" w:hAnsiTheme="minorHAnsi"/>
          <w:sz w:val="40"/>
          <w:szCs w:val="40"/>
        </w:rPr>
      </w:pPr>
      <w:r w:rsidRPr="00A67CA7">
        <w:rPr>
          <w:rFonts w:asciiTheme="minorHAnsi" w:hAnsiTheme="minorHAnsi"/>
          <w:sz w:val="40"/>
          <w:szCs w:val="40"/>
        </w:rPr>
        <w:t>Website fü</w:t>
      </w:r>
      <w:r w:rsidR="005F20DE">
        <w:rPr>
          <w:rFonts w:asciiTheme="minorHAnsi" w:hAnsiTheme="minorHAnsi"/>
          <w:sz w:val="40"/>
          <w:szCs w:val="40"/>
        </w:rPr>
        <w:t>r den TC Pilatus</w:t>
      </w:r>
    </w:p>
    <w:p w:rsidR="008D3DD3" w:rsidRPr="00D35B94" w:rsidRDefault="008D3DD3" w:rsidP="008D3DD3">
      <w:pPr>
        <w:ind w:right="-124"/>
        <w:rPr>
          <w:rFonts w:asciiTheme="minorHAnsi" w:hAnsiTheme="minorHAnsi"/>
          <w:sz w:val="24"/>
        </w:rPr>
      </w:pPr>
      <w:r w:rsidRPr="00D35B94">
        <w:rPr>
          <w:rFonts w:asciiTheme="minorHAnsi" w:hAnsiTheme="minorHAnsi"/>
          <w:sz w:val="24"/>
        </w:rPr>
        <w:t>Anforderungen, Konzept, Realisierung, Unterhalt</w:t>
      </w:r>
    </w:p>
    <w:p w:rsidR="008D3DD3" w:rsidRPr="00D35B94" w:rsidRDefault="008D3DD3" w:rsidP="008D3DD3">
      <w:pPr>
        <w:ind w:right="-124"/>
        <w:rPr>
          <w:rFonts w:asciiTheme="minorHAnsi" w:hAnsiTheme="minorHAnsi"/>
        </w:rPr>
      </w:pP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Autor</w:t>
      </w:r>
      <w:r w:rsidR="00A67CA7" w:rsidRPr="00110EB9">
        <w:rPr>
          <w:rFonts w:asciiTheme="minorHAnsi" w:hAnsiTheme="minorHAnsi"/>
        </w:rPr>
        <w:t>(</w:t>
      </w:r>
      <w:r w:rsidRPr="00110EB9">
        <w:rPr>
          <w:rFonts w:asciiTheme="minorHAnsi" w:hAnsiTheme="minorHAnsi"/>
        </w:rPr>
        <w:t>en</w:t>
      </w:r>
      <w:r w:rsidR="00A67CA7" w:rsidRPr="00110EB9">
        <w:rPr>
          <w:rFonts w:asciiTheme="minorHAnsi" w:hAnsiTheme="minorHAnsi"/>
        </w:rPr>
        <w:t>)</w:t>
      </w:r>
      <w:r w:rsidRPr="00110EB9">
        <w:rPr>
          <w:rFonts w:asciiTheme="minorHAnsi" w:hAnsiTheme="minorHAnsi"/>
        </w:rPr>
        <w:t>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AUTHOR  \* MERGEFORMAT </w:instrText>
      </w:r>
      <w:r w:rsidRPr="00110EB9">
        <w:rPr>
          <w:rFonts w:asciiTheme="minorHAnsi" w:hAnsiTheme="minorHAnsi"/>
        </w:rPr>
        <w:fldChar w:fldCharType="separate"/>
      </w:r>
      <w:r w:rsidR="006F14DA">
        <w:rPr>
          <w:rFonts w:asciiTheme="minorHAnsi" w:hAnsiTheme="minorHAnsi"/>
          <w:noProof/>
        </w:rPr>
        <w:t>David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Datum: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SAVEDATE \@ "dd.MM.yyyy" \* MERGEFORMAT </w:instrText>
      </w:r>
      <w:r w:rsidRPr="00110EB9">
        <w:rPr>
          <w:rFonts w:asciiTheme="minorHAnsi" w:hAnsiTheme="minorHAnsi"/>
        </w:rPr>
        <w:fldChar w:fldCharType="separate"/>
      </w:r>
      <w:r w:rsidR="00535182">
        <w:rPr>
          <w:rFonts w:asciiTheme="minorHAnsi" w:hAnsiTheme="minorHAnsi"/>
          <w:noProof/>
        </w:rPr>
        <w:t>13.12.2017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Version:</w:t>
      </w:r>
      <w:r w:rsidRPr="00110EB9">
        <w:rPr>
          <w:rFonts w:asciiTheme="minorHAnsi" w:hAnsiTheme="minorHAnsi"/>
        </w:rPr>
        <w:tab/>
        <w:t>0.0</w:t>
      </w:r>
    </w:p>
    <w:p w:rsidR="008D3DD3" w:rsidRPr="00D35B94" w:rsidRDefault="008D3DD3" w:rsidP="008D3DD3">
      <w:pPr>
        <w:pStyle w:val="Inhaltsverzeichnisberschrift"/>
        <w:rPr>
          <w:rFonts w:asciiTheme="minorHAnsi" w:hAnsiTheme="minorHAnsi"/>
        </w:rPr>
      </w:pPr>
      <w:r w:rsidRPr="00D35B94">
        <w:rPr>
          <w:rFonts w:asciiTheme="minorHAnsi" w:hAnsiTheme="minorHAnsi"/>
        </w:rPr>
        <w:t>Inhaltsverzeichnis</w:t>
      </w:r>
    </w:p>
    <w:p w:rsidR="009431F4" w:rsidRDefault="008D3DD3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r w:rsidRPr="00D35B94">
        <w:rPr>
          <w:rFonts w:asciiTheme="minorHAnsi" w:hAnsiTheme="minorHAnsi"/>
        </w:rPr>
        <w:fldChar w:fldCharType="begin"/>
      </w:r>
      <w:r w:rsidRPr="00D35B94">
        <w:rPr>
          <w:rFonts w:asciiTheme="minorHAnsi" w:hAnsiTheme="minorHAnsi"/>
        </w:rPr>
        <w:instrText xml:space="preserve"> TOC \o "1-2" \h \z </w:instrText>
      </w:r>
      <w:r w:rsidRPr="00D35B94">
        <w:rPr>
          <w:rFonts w:asciiTheme="minorHAnsi" w:hAnsiTheme="minorHAnsi"/>
        </w:rPr>
        <w:fldChar w:fldCharType="separate"/>
      </w:r>
      <w:hyperlink w:anchor="_Toc500916816" w:history="1">
        <w:r w:rsidR="009431F4" w:rsidRPr="00B43509">
          <w:rPr>
            <w:rStyle w:val="Hyperlink"/>
          </w:rPr>
          <w:t>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Analyse: Ziele, Anforderungen, Organisatorisches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_Toc500916816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7" w:history="1">
        <w:r w:rsidR="009431F4" w:rsidRPr="00B43509">
          <w:rPr>
            <w:rStyle w:val="Hyperlink"/>
          </w:rPr>
          <w:t>1.1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Einleitung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_Toc500916817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8" w:history="1">
        <w:r w:rsidR="009431F4" w:rsidRPr="00B43509">
          <w:rPr>
            <w:rStyle w:val="Hyperlink"/>
          </w:rPr>
          <w:t>1.2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Zielgruppen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_Toc500916818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19" w:history="1">
        <w:r w:rsidR="009431F4" w:rsidRPr="00B43509">
          <w:rPr>
            <w:rStyle w:val="Hyperlink"/>
          </w:rPr>
          <w:t>1.3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Ziele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_Toc500916819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0" w:history="1">
        <w:r w:rsidR="009431F4" w:rsidRPr="00B43509">
          <w:rPr>
            <w:rStyle w:val="Hyperlink"/>
          </w:rPr>
          <w:t>1.4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Inhalt, Umfang, Grenzen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_Toc500916820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1" w:history="1">
        <w:r w:rsidR="009431F4" w:rsidRPr="00B43509">
          <w:rPr>
            <w:rStyle w:val="Hyperlink"/>
          </w:rPr>
          <w:t>1.5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Rahmenbedingungen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_Toc500916821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2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2" w:history="1">
        <w:r w:rsidR="009431F4" w:rsidRPr="00B43509">
          <w:rPr>
            <w:rStyle w:val="Hyperlink"/>
          </w:rPr>
          <w:t>1.6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Projektorganisation, Kontakte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_Toc500916822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3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3" w:history="1">
        <w:r w:rsidR="009431F4" w:rsidRPr="00B43509">
          <w:rPr>
            <w:rStyle w:val="Hyperlink"/>
          </w:rPr>
          <w:t>1.7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Termine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_Toc500916823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3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4" w:history="1">
        <w:r w:rsidR="009431F4" w:rsidRPr="00B43509">
          <w:rPr>
            <w:rStyle w:val="Hyperlink"/>
          </w:rPr>
          <w:t>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Konzept, Design, Planung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_Toc500916824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5" w:history="1">
        <w:r w:rsidR="009431F4" w:rsidRPr="00B43509">
          <w:rPr>
            <w:rStyle w:val="Hyperlink"/>
            <w:lang w:val="en-GB"/>
          </w:rPr>
          <w:t>2.1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  <w:lang w:val="en-GB"/>
          </w:rPr>
          <w:t>Site-Map, Navigation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_Toc500916825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6" w:history="1">
        <w:r w:rsidR="009431F4" w:rsidRPr="00B43509">
          <w:rPr>
            <w:rStyle w:val="Hyperlink"/>
            <w:lang w:val="en-GB"/>
          </w:rPr>
          <w:t>2.2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  <w:lang w:val="en-GB"/>
          </w:rPr>
          <w:t>Layout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_Toc500916826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7" w:history="1">
        <w:r w:rsidR="009431F4" w:rsidRPr="00B43509">
          <w:rPr>
            <w:rStyle w:val="Hyperlink"/>
          </w:rPr>
          <w:t>2.3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Datenherkunft und -format: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_Toc500916827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8" w:history="1">
        <w:r w:rsidR="009431F4" w:rsidRPr="00B43509">
          <w:rPr>
            <w:rStyle w:val="Hyperlink"/>
          </w:rPr>
          <w:t>2.4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Die einzelnen Seiten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_Toc500916828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4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29" w:history="1">
        <w:r w:rsidR="009431F4" w:rsidRPr="00B43509">
          <w:rPr>
            <w:rStyle w:val="Hyperlink"/>
          </w:rPr>
          <w:t>3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Realisierung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_Toc500916829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5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0" w:history="1">
        <w:r w:rsidR="009431F4" w:rsidRPr="00B43509">
          <w:rPr>
            <w:rStyle w:val="Hyperlink"/>
          </w:rPr>
          <w:t>3.1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Eingesetzte Technologien &amp; Komponenten für Seiteninhalt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_Toc500916830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5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1" w:history="1">
        <w:r w:rsidR="009431F4" w:rsidRPr="00B43509">
          <w:rPr>
            <w:rStyle w:val="Hyperlink"/>
          </w:rPr>
          <w:t>3.2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Vorgehen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_Toc500916831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5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2" w:history="1">
        <w:r w:rsidR="009431F4" w:rsidRPr="00B43509">
          <w:rPr>
            <w:rStyle w:val="Hyperlink"/>
          </w:rPr>
          <w:t>3.3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Tests und Fehlerkorrekturen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_Toc500916832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5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3" w:history="1">
        <w:r w:rsidR="009431F4" w:rsidRPr="00B43509">
          <w:rPr>
            <w:rStyle w:val="Hyperlink"/>
          </w:rPr>
          <w:t>4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Einführung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_Toc500916833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6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4" w:history="1">
        <w:r w:rsidR="009431F4" w:rsidRPr="00B43509">
          <w:rPr>
            <w:rStyle w:val="Hyperlink"/>
          </w:rPr>
          <w:t>4.1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Seite auffindbar machen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_Toc500916834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6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5" w:history="1">
        <w:r w:rsidR="009431F4" w:rsidRPr="00B43509">
          <w:rPr>
            <w:rStyle w:val="Hyperlink"/>
          </w:rPr>
          <w:t>4.2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Information, Schulung, Prozesse einführen...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_Toc500916835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6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6" w:history="1">
        <w:r w:rsidR="009431F4" w:rsidRPr="00B43509">
          <w:rPr>
            <w:rStyle w:val="Hyperlink"/>
          </w:rPr>
          <w:t>Kommt noch!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_Toc500916836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7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7" w:history="1">
        <w:r w:rsidR="009431F4" w:rsidRPr="00B43509">
          <w:rPr>
            <w:rStyle w:val="Hyperlink"/>
          </w:rPr>
          <w:t>5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Sitzungen, Dokumentgeschichte, verwandte Dokumente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_Toc500916837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7</w:t>
        </w:r>
        <w:r w:rsidR="009431F4">
          <w:rPr>
            <w:webHidden/>
          </w:rPr>
          <w:fldChar w:fldCharType="end"/>
        </w:r>
      </w:hyperlink>
    </w:p>
    <w:p w:rsidR="009431F4" w:rsidRDefault="00CC38B9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500916838" w:history="1">
        <w:r w:rsidR="009431F4" w:rsidRPr="00B43509">
          <w:rPr>
            <w:rStyle w:val="Hyperlink"/>
          </w:rPr>
          <w:t>6</w:t>
        </w:r>
        <w:r w:rsidR="009431F4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9431F4" w:rsidRPr="00B43509">
          <w:rPr>
            <w:rStyle w:val="Hyperlink"/>
          </w:rPr>
          <w:t>Pendenzen, offene Fragen</w:t>
        </w:r>
        <w:r w:rsidR="009431F4">
          <w:rPr>
            <w:webHidden/>
          </w:rPr>
          <w:tab/>
        </w:r>
        <w:r w:rsidR="009431F4">
          <w:rPr>
            <w:webHidden/>
          </w:rPr>
          <w:fldChar w:fldCharType="begin"/>
        </w:r>
        <w:r w:rsidR="009431F4">
          <w:rPr>
            <w:webHidden/>
          </w:rPr>
          <w:instrText xml:space="preserve"> PAGEREF _Toc500916838 \h </w:instrText>
        </w:r>
        <w:r w:rsidR="009431F4">
          <w:rPr>
            <w:webHidden/>
          </w:rPr>
        </w:r>
        <w:r w:rsidR="009431F4">
          <w:rPr>
            <w:webHidden/>
          </w:rPr>
          <w:fldChar w:fldCharType="separate"/>
        </w:r>
        <w:r w:rsidR="009431F4">
          <w:rPr>
            <w:webHidden/>
          </w:rPr>
          <w:t>7</w:t>
        </w:r>
        <w:r w:rsidR="009431F4">
          <w:rPr>
            <w:webHidden/>
          </w:rPr>
          <w:fldChar w:fldCharType="end"/>
        </w:r>
      </w:hyperlink>
    </w:p>
    <w:p w:rsidR="008D3DD3" w:rsidRPr="00D35B94" w:rsidRDefault="008D3DD3" w:rsidP="008D3DD3">
      <w:pPr>
        <w:pBdr>
          <w:bottom w:val="single" w:sz="4" w:space="1" w:color="auto"/>
        </w:pBdr>
        <w:tabs>
          <w:tab w:val="right" w:leader="dot" w:pos="9393"/>
        </w:tabs>
        <w:ind w:right="-124"/>
        <w:rPr>
          <w:rFonts w:asciiTheme="minorHAnsi" w:hAnsiTheme="minorHAnsi"/>
        </w:rPr>
      </w:pPr>
      <w:r w:rsidRPr="00D35B94">
        <w:rPr>
          <w:rFonts w:asciiTheme="minorHAnsi" w:hAnsiTheme="minorHAnsi"/>
        </w:rPr>
        <w:fldChar w:fldCharType="end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0" w:name="_Toc519159221"/>
      <w:bookmarkStart w:id="1" w:name="_Toc531680870"/>
      <w:r w:rsidRPr="00D35B94">
        <w:rPr>
          <w:rFonts w:asciiTheme="minorHAnsi" w:hAnsiTheme="minorHAnsi"/>
        </w:rPr>
        <w:br w:type="page"/>
      </w:r>
      <w:bookmarkStart w:id="2" w:name="_Toc500916816"/>
      <w:r w:rsidRPr="00D35B94">
        <w:rPr>
          <w:rFonts w:asciiTheme="minorHAnsi" w:hAnsiTheme="minorHAnsi"/>
        </w:rPr>
        <w:lastRenderedPageBreak/>
        <w:t xml:space="preserve">Analyse: Ziele, Anforderungen, </w:t>
      </w:r>
      <w:bookmarkEnd w:id="0"/>
      <w:r w:rsidRPr="00D35B94">
        <w:rPr>
          <w:rFonts w:asciiTheme="minorHAnsi" w:hAnsiTheme="minorHAnsi"/>
        </w:rPr>
        <w:t>Organisatorisches</w:t>
      </w:r>
      <w:bookmarkEnd w:id="1"/>
      <w:bookmarkEnd w:id="2"/>
      <w:r w:rsidRPr="00D35B94">
        <w:rPr>
          <w:rFonts w:asciiTheme="minorHAnsi" w:hAnsiTheme="minorHAnsi"/>
        </w:rPr>
        <w:t xml:space="preserve"> </w:t>
      </w:r>
    </w:p>
    <w:p w:rsidR="00131996" w:rsidRPr="00131996" w:rsidRDefault="008D3DD3" w:rsidP="00131996">
      <w:pPr>
        <w:pStyle w:val="berschrift2"/>
        <w:rPr>
          <w:rFonts w:asciiTheme="minorHAnsi" w:hAnsiTheme="minorHAnsi"/>
        </w:rPr>
      </w:pPr>
      <w:bookmarkStart w:id="3" w:name="_Toc500916817"/>
      <w:r w:rsidRPr="00D35B94">
        <w:rPr>
          <w:rFonts w:asciiTheme="minorHAnsi" w:hAnsiTheme="minorHAnsi"/>
        </w:rPr>
        <w:t>Einleitung</w:t>
      </w:r>
      <w:bookmarkEnd w:id="3"/>
    </w:p>
    <w:p w:rsidR="008D3DD3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bookmarkStart w:id="4" w:name="_Toc519159222"/>
      <w:bookmarkStart w:id="5" w:name="_Toc531680871"/>
      <w:r>
        <w:rPr>
          <w:rFonts w:asciiTheme="minorHAnsi" w:hAnsiTheme="minorHAnsi"/>
          <w:sz w:val="24"/>
          <w:szCs w:val="24"/>
        </w:rPr>
        <w:t>Der Auftraggeber möchte eine Webseite für seinen Tennisclub, den TC-Pilatus.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TC-Pilatus ist ein Tennisclub und er ist schon lange im Geschäft.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Sie bieten Tennisunterricht an, für verschiedene Altersgruppen.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 soll sich über den TC-Pilatus informieren können, den TC-Pilatus kontaktieren,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neusten Neuigkeiten sehen und man muss ein Anmeldeformular haben.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proofErr w:type="spellStart"/>
      <w:r>
        <w:rPr>
          <w:rFonts w:asciiTheme="minorHAnsi" w:hAnsiTheme="minorHAnsi"/>
          <w:sz w:val="24"/>
          <w:szCs w:val="24"/>
        </w:rPr>
        <w:t>befüllbares</w:t>
      </w:r>
      <w:proofErr w:type="spellEnd"/>
      <w:r>
        <w:rPr>
          <w:rFonts w:asciiTheme="minorHAnsi" w:hAnsiTheme="minorHAnsi"/>
          <w:sz w:val="24"/>
          <w:szCs w:val="24"/>
        </w:rPr>
        <w:t xml:space="preserve"> Beitrittsgesuch-PDF)</w:t>
      </w:r>
    </w:p>
    <w:p w:rsidR="002062AC" w:rsidRDefault="002062AC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2062AC" w:rsidRDefault="002062AC" w:rsidP="002062AC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Man soll sich informieren können</w:t>
      </w:r>
    </w:p>
    <w:p w:rsidR="002062AC" w:rsidRDefault="002062AC" w:rsidP="002062AC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Man soll den TC-Pilatus kontaktieren können</w:t>
      </w:r>
    </w:p>
    <w:p w:rsidR="002062AC" w:rsidRDefault="002062AC" w:rsidP="002062AC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Die neusten Neuigkeiten sehen</w:t>
      </w:r>
    </w:p>
    <w:p w:rsidR="002062AC" w:rsidRPr="007539A5" w:rsidRDefault="002062AC" w:rsidP="002062AC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Anmeldeformular um ein Mitglied zu werden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6" w:name="_Toc531680872"/>
      <w:bookmarkStart w:id="7" w:name="_Toc500916818"/>
      <w:r w:rsidRPr="00D35B94">
        <w:rPr>
          <w:rFonts w:asciiTheme="minorHAnsi" w:hAnsiTheme="minorHAnsi"/>
        </w:rPr>
        <w:t>Zielgruppen</w:t>
      </w:r>
      <w:bookmarkEnd w:id="6"/>
      <w:bookmarkEnd w:id="7"/>
    </w:p>
    <w:p w:rsidR="008D3DD3" w:rsidRPr="00BE3B4F" w:rsidRDefault="00BE3B4F" w:rsidP="008D3DD3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8" w:name="_Toc500916819"/>
      <w:r w:rsidRPr="00D35B94">
        <w:rPr>
          <w:rFonts w:asciiTheme="minorHAnsi" w:hAnsiTheme="minorHAnsi"/>
        </w:rPr>
        <w:t>Ziele</w:t>
      </w:r>
      <w:bookmarkEnd w:id="4"/>
      <w:bookmarkEnd w:id="5"/>
      <w:bookmarkEnd w:id="8"/>
    </w:p>
    <w:p w:rsidR="002062AC" w:rsidRDefault="002062AC" w:rsidP="002062AC">
      <w:pPr>
        <w:ind w:left="576" w:right="-96"/>
        <w:rPr>
          <w:rFonts w:asciiTheme="minorHAnsi" w:hAnsiTheme="minorHAnsi"/>
          <w:sz w:val="24"/>
          <w:szCs w:val="24"/>
        </w:rPr>
      </w:pPr>
      <w:bookmarkStart w:id="9" w:name="_Toc519159225"/>
      <w:bookmarkStart w:id="10" w:name="_Toc531680875"/>
      <w:bookmarkStart w:id="11" w:name="_Toc500916820"/>
      <w:r>
        <w:rPr>
          <w:rFonts w:asciiTheme="minorHAnsi" w:hAnsiTheme="minorHAnsi"/>
          <w:sz w:val="24"/>
          <w:szCs w:val="24"/>
        </w:rPr>
        <w:t>- Man soll sich informieren können</w:t>
      </w:r>
    </w:p>
    <w:p w:rsidR="002062AC" w:rsidRDefault="002062AC" w:rsidP="002062AC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Man soll den TC-Pilatus kontaktieren können</w:t>
      </w:r>
    </w:p>
    <w:p w:rsidR="002062AC" w:rsidRDefault="002062AC" w:rsidP="002062AC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Die neusten Neuigkeiten sehen</w:t>
      </w:r>
    </w:p>
    <w:p w:rsidR="002062AC" w:rsidRPr="007539A5" w:rsidRDefault="002062AC" w:rsidP="002062AC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Anmeldeformular um ein Mitglied zu werden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r w:rsidRPr="00D35B94">
        <w:rPr>
          <w:rFonts w:asciiTheme="minorHAnsi" w:hAnsiTheme="minorHAnsi"/>
        </w:rPr>
        <w:t>Inhalt, Umfang, Grenzen</w:t>
      </w:r>
      <w:bookmarkEnd w:id="9"/>
      <w:bookmarkEnd w:id="10"/>
      <w:bookmarkEnd w:id="11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Umfang des Angebotes, Dienstleistungen, Seiten &amp; Inhalte (grob): </w:t>
      </w:r>
    </w:p>
    <w:p w:rsidR="008D3DD3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Seiteninhalt beträgt:</w:t>
      </w:r>
    </w:p>
    <w:p w:rsidR="007705BF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Eine Home</w:t>
      </w:r>
      <w:r w:rsidR="004879DC">
        <w:rPr>
          <w:rFonts w:asciiTheme="minorHAnsi" w:hAnsiTheme="minorHAnsi"/>
          <w:sz w:val="24"/>
          <w:szCs w:val="24"/>
        </w:rPr>
        <w:t xml:space="preserve">-, </w:t>
      </w:r>
      <w:proofErr w:type="spellStart"/>
      <w:r w:rsidR="004879DC">
        <w:rPr>
          <w:rFonts w:asciiTheme="minorHAnsi" w:hAnsiTheme="minorHAnsi"/>
          <w:sz w:val="24"/>
          <w:szCs w:val="24"/>
        </w:rPr>
        <w:t>Über</w:t>
      </w:r>
      <w:proofErr w:type="spellEnd"/>
      <w:r w:rsidR="004879DC">
        <w:rPr>
          <w:rFonts w:asciiTheme="minorHAnsi" w:hAnsiTheme="minorHAnsi"/>
          <w:sz w:val="24"/>
          <w:szCs w:val="24"/>
        </w:rPr>
        <w:t xml:space="preserve"> uns-, Aktuelles-, Kontakt- und Mitglied werden Seite.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werden alle Seiten dynamisch sein. (</w:t>
      </w:r>
      <w:proofErr w:type="spellStart"/>
      <w:r>
        <w:rPr>
          <w:rFonts w:asciiTheme="minorHAnsi" w:hAnsiTheme="minorHAnsi"/>
          <w:sz w:val="24"/>
          <w:szCs w:val="24"/>
        </w:rPr>
        <w:t>Wordpress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Besucher können nur auf die Webseite und die Admins können Beiträge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für Aktuelles schreiben.</w:t>
      </w:r>
    </w:p>
    <w:p w:rsidR="001D1567" w:rsidRDefault="001D1567" w:rsidP="007705BF">
      <w:pPr>
        <w:ind w:left="708" w:right="-96"/>
        <w:rPr>
          <w:rFonts w:asciiTheme="minorHAnsi" w:hAnsiTheme="minorHAnsi"/>
          <w:sz w:val="24"/>
          <w:szCs w:val="24"/>
        </w:rPr>
      </w:pPr>
    </w:p>
    <w:p w:rsidR="001D1567" w:rsidRDefault="001D1567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proofErr w:type="spellStart"/>
      <w:r>
        <w:rPr>
          <w:rFonts w:asciiTheme="minorHAnsi" w:hAnsiTheme="minorHAnsi"/>
          <w:sz w:val="24"/>
          <w:szCs w:val="24"/>
        </w:rPr>
        <w:t>Homeseite</w:t>
      </w:r>
      <w:proofErr w:type="spellEnd"/>
    </w:p>
    <w:p w:rsidR="001D1567" w:rsidRDefault="001D1567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Über uns</w:t>
      </w:r>
    </w:p>
    <w:p w:rsidR="001D1567" w:rsidRDefault="001D1567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Aktuelles</w:t>
      </w:r>
    </w:p>
    <w:p w:rsidR="001D1567" w:rsidRDefault="001D1567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Kontakt</w:t>
      </w:r>
    </w:p>
    <w:p w:rsidR="001D1567" w:rsidRPr="007539A5" w:rsidRDefault="001D1567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Mitglied werden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lastRenderedPageBreak/>
        <w:t xml:space="preserve">Grenzen: 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gibt keinen Shop</w:t>
      </w:r>
      <w:r w:rsidR="0032446A">
        <w:rPr>
          <w:rFonts w:asciiTheme="minorHAnsi" w:hAnsiTheme="minorHAnsi"/>
          <w:sz w:val="24"/>
          <w:szCs w:val="24"/>
        </w:rPr>
        <w:t>, da dies zu weit geht</w:t>
      </w:r>
      <w:r>
        <w:rPr>
          <w:rFonts w:asciiTheme="minorHAnsi" w:hAnsiTheme="minorHAnsi"/>
          <w:sz w:val="24"/>
          <w:szCs w:val="24"/>
        </w:rPr>
        <w:t>.</w:t>
      </w:r>
      <w:bookmarkStart w:id="12" w:name="_Toc519159226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3" w:name="_Toc531680877"/>
      <w:bookmarkStart w:id="14" w:name="_Toc531680878"/>
      <w:bookmarkStart w:id="15" w:name="_Toc500916821"/>
      <w:r w:rsidRPr="00D35B94">
        <w:rPr>
          <w:rFonts w:asciiTheme="minorHAnsi" w:hAnsiTheme="minorHAnsi"/>
        </w:rPr>
        <w:t>Ra</w:t>
      </w:r>
      <w:r w:rsidR="00F06892">
        <w:rPr>
          <w:rFonts w:asciiTheme="minorHAnsi" w:hAnsiTheme="minorHAnsi"/>
        </w:rPr>
        <w:t>h</w:t>
      </w:r>
      <w:r w:rsidRPr="00D35B94">
        <w:rPr>
          <w:rFonts w:asciiTheme="minorHAnsi" w:hAnsiTheme="minorHAnsi"/>
        </w:rPr>
        <w:t>menbedingungen</w:t>
      </w:r>
      <w:bookmarkEnd w:id="12"/>
      <w:bookmarkEnd w:id="13"/>
      <w:bookmarkEnd w:id="14"/>
      <w:bookmarkEnd w:id="15"/>
    </w:p>
    <w:p w:rsidR="008D3DD3" w:rsidRDefault="008D3DD3" w:rsidP="00796368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Server-Infrastruktur</w:t>
      </w:r>
    </w:p>
    <w:p w:rsidR="00796368" w:rsidRDefault="00C30C6F" w:rsidP="00796368">
      <w:pPr>
        <w:ind w:left="708"/>
      </w:pPr>
      <w:r>
        <w:t xml:space="preserve">Host: </w:t>
      </w:r>
      <w:r w:rsidR="0032446A" w:rsidRPr="0032446A">
        <w:t>https://aronet.swiss/</w:t>
      </w:r>
    </w:p>
    <w:p w:rsidR="0032446A" w:rsidRDefault="00C30C6F" w:rsidP="0032446A">
      <w:pPr>
        <w:ind w:left="708"/>
      </w:pPr>
      <w:r>
        <w:t>FTP Zugriff für die Webseite.</w:t>
      </w:r>
    </w:p>
    <w:p w:rsidR="0032446A" w:rsidRDefault="0032446A" w:rsidP="0032446A">
      <w:pPr>
        <w:ind w:left="708"/>
      </w:pPr>
      <w:r>
        <w:t>Hauptbenutzer:</w:t>
      </w:r>
    </w:p>
    <w:p w:rsidR="0032446A" w:rsidRPr="00796368" w:rsidRDefault="0032446A" w:rsidP="0032446A">
      <w:pPr>
        <w:ind w:left="708"/>
      </w:pPr>
      <w:proofErr w:type="spellStart"/>
      <w:r>
        <w:t>tcpilatus</w:t>
      </w:r>
      <w:proofErr w:type="spellEnd"/>
      <w:r>
        <w:tab/>
        <w:t>zM84uKmp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bookmarkStart w:id="16" w:name="_Toc519159227"/>
      <w:r w:rsidRPr="00D35B94">
        <w:rPr>
          <w:rFonts w:asciiTheme="minorHAnsi" w:hAnsiTheme="minorHAnsi"/>
        </w:rPr>
        <w:t>Client-Infrastruktur</w:t>
      </w:r>
    </w:p>
    <w:p w:rsidR="008D3DD3" w:rsidRDefault="0032446A" w:rsidP="00A743E2">
      <w:pPr>
        <w:ind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wichtigsten Browser sollen die Webseite unterstützen.</w:t>
      </w:r>
    </w:p>
    <w:p w:rsidR="0032446A" w:rsidRPr="007539A5" w:rsidRDefault="0032446A" w:rsidP="00A743E2">
      <w:pPr>
        <w:ind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Das Design soll auf dem PC so wie auf Mobile </w:t>
      </w:r>
      <w:proofErr w:type="spellStart"/>
      <w:r>
        <w:rPr>
          <w:rFonts w:asciiTheme="minorHAnsi" w:hAnsiTheme="minorHAnsi"/>
          <w:sz w:val="24"/>
          <w:szCs w:val="24"/>
        </w:rPr>
        <w:t>devices</w:t>
      </w:r>
      <w:proofErr w:type="spellEnd"/>
      <w:r>
        <w:rPr>
          <w:rFonts w:asciiTheme="minorHAnsi" w:hAnsiTheme="minorHAnsi"/>
          <w:sz w:val="24"/>
          <w:szCs w:val="24"/>
        </w:rPr>
        <w:t xml:space="preserve"> gehen.</w:t>
      </w:r>
    </w:p>
    <w:p w:rsidR="00C30C6F" w:rsidRDefault="008D3DD3" w:rsidP="00C30C6F">
      <w:pPr>
        <w:pStyle w:val="berschrift2"/>
        <w:rPr>
          <w:rFonts w:asciiTheme="minorHAnsi" w:hAnsiTheme="minorHAnsi"/>
        </w:rPr>
      </w:pPr>
      <w:bookmarkStart w:id="17" w:name="_Toc531680879"/>
      <w:bookmarkStart w:id="18" w:name="_Toc500916822"/>
      <w:r w:rsidRPr="00D35B94">
        <w:rPr>
          <w:rFonts w:asciiTheme="minorHAnsi" w:hAnsiTheme="minorHAnsi"/>
        </w:rPr>
        <w:t>Projektorganisation, Kontakt</w:t>
      </w:r>
      <w:bookmarkEnd w:id="17"/>
      <w:r w:rsidR="00C30C6F">
        <w:rPr>
          <w:rFonts w:asciiTheme="minorHAnsi" w:hAnsiTheme="minorHAnsi"/>
        </w:rPr>
        <w:t>e</w:t>
      </w:r>
      <w:bookmarkEnd w:id="18"/>
    </w:p>
    <w:p w:rsidR="00C30C6F" w:rsidRPr="00C30C6F" w:rsidRDefault="00C30C6F" w:rsidP="00C30C6F">
      <w:pPr>
        <w:ind w:left="567"/>
        <w:rPr>
          <w:b/>
        </w:rPr>
      </w:pPr>
      <w:r>
        <w:rPr>
          <w:rFonts w:asciiTheme="minorHAnsi" w:hAnsiTheme="minorHAnsi"/>
          <w:b/>
          <w:sz w:val="24"/>
          <w:szCs w:val="24"/>
        </w:rPr>
        <w:t>Entwickler</w:t>
      </w:r>
    </w:p>
    <w:p w:rsidR="008D3DD3" w:rsidRDefault="00C30C6F" w:rsidP="008D3DD3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David Gataric</w:t>
      </w:r>
    </w:p>
    <w:p w:rsidR="00C30C6F" w:rsidRDefault="00CC38B9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8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gataricdavid@hotmail.com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076 576 67 23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Leiter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Urs Nussbaumer</w:t>
      </w:r>
    </w:p>
    <w:p w:rsidR="00C30C6F" w:rsidRDefault="00CC38B9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9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urs.nussbaumer@ict-bz.ch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078 401 94 45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Kunde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TC Pilatus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Katharina Pellicioli</w:t>
      </w:r>
    </w:p>
    <w:p w:rsidR="00C30C6F" w:rsidRDefault="00CC38B9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10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pellicioli.kaethi@bluewin.ch</w:t>
        </w:r>
      </w:hyperlink>
    </w:p>
    <w:p w:rsidR="00C30C6F" w:rsidRPr="00C30C6F" w:rsidRDefault="007726A2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079 463 16 82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9" w:name="_Toc519159228"/>
      <w:bookmarkStart w:id="20" w:name="_Toc531680881"/>
      <w:bookmarkStart w:id="21" w:name="_Toc500916823"/>
      <w:bookmarkEnd w:id="16"/>
      <w:r w:rsidRPr="00D35B94">
        <w:rPr>
          <w:rFonts w:asciiTheme="minorHAnsi" w:hAnsiTheme="minorHAnsi"/>
        </w:rPr>
        <w:t>Termine</w:t>
      </w:r>
      <w:bookmarkEnd w:id="19"/>
      <w:bookmarkEnd w:id="20"/>
      <w:bookmarkEnd w:id="21"/>
    </w:p>
    <w:p w:rsidR="008D3DD3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7539A5" w:rsidRPr="007539A5" w:rsidRDefault="007539A5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22" w:name="_Toc519159229"/>
      <w:bookmarkStart w:id="23" w:name="_Toc531680884"/>
      <w:r w:rsidRPr="00D35B94">
        <w:rPr>
          <w:rFonts w:asciiTheme="minorHAnsi" w:hAnsiTheme="minorHAnsi"/>
        </w:rPr>
        <w:br w:type="page"/>
      </w:r>
      <w:bookmarkStart w:id="24" w:name="_Toc500916824"/>
      <w:r w:rsidRPr="00D35B94">
        <w:rPr>
          <w:rFonts w:asciiTheme="minorHAnsi" w:hAnsiTheme="minorHAnsi"/>
        </w:rPr>
        <w:lastRenderedPageBreak/>
        <w:t>Konzept, Design, Planung</w:t>
      </w:r>
      <w:bookmarkEnd w:id="22"/>
      <w:bookmarkEnd w:id="23"/>
      <w:bookmarkEnd w:id="24"/>
    </w:p>
    <w:p w:rsidR="008D3DD3" w:rsidRPr="00D35B94" w:rsidRDefault="008D3DD3" w:rsidP="008D3DD3">
      <w:pPr>
        <w:pStyle w:val="berschrift2"/>
        <w:rPr>
          <w:rFonts w:asciiTheme="minorHAnsi" w:hAnsiTheme="minorHAnsi"/>
          <w:lang w:val="en-GB"/>
        </w:rPr>
      </w:pPr>
      <w:bookmarkStart w:id="25" w:name="_Toc531680885"/>
      <w:bookmarkStart w:id="26" w:name="_Toc500916825"/>
      <w:r w:rsidRPr="00D35B94">
        <w:rPr>
          <w:rFonts w:asciiTheme="minorHAnsi" w:hAnsiTheme="minorHAnsi"/>
          <w:lang w:val="en-GB"/>
        </w:rPr>
        <w:t>Site-Map, Navigation</w:t>
      </w:r>
      <w:bookmarkEnd w:id="25"/>
      <w:bookmarkEnd w:id="26"/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  <w:r w:rsidRPr="00AD62AA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67E30A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294022" cy="148755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22" cy="148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7539A5" w:rsidRDefault="00AD62AA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AD62AA" w:rsidRDefault="008D3DD3" w:rsidP="00AD62AA">
      <w:pPr>
        <w:pStyle w:val="berschrift2"/>
        <w:rPr>
          <w:rFonts w:asciiTheme="minorHAnsi" w:hAnsiTheme="minorHAnsi"/>
          <w:lang w:val="en-GB"/>
        </w:rPr>
      </w:pPr>
      <w:bookmarkStart w:id="27" w:name="_Toc531680886"/>
      <w:bookmarkStart w:id="28" w:name="_Toc500916826"/>
      <w:r w:rsidRPr="00D35B94">
        <w:rPr>
          <w:rFonts w:asciiTheme="minorHAnsi" w:hAnsiTheme="minorHAnsi"/>
          <w:lang w:val="en-GB"/>
        </w:rPr>
        <w:t>Layout</w:t>
      </w:r>
      <w:bookmarkEnd w:id="27"/>
      <w:bookmarkEnd w:id="28"/>
    </w:p>
    <w:p w:rsidR="008D3DD3" w:rsidRPr="007539A5" w:rsidRDefault="001F1D59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Ich schlage im Verlauf </w:t>
      </w:r>
      <w:r w:rsidR="009B64DE">
        <w:rPr>
          <w:rFonts w:asciiTheme="minorHAnsi" w:hAnsiTheme="minorHAnsi"/>
          <w:sz w:val="24"/>
          <w:szCs w:val="24"/>
        </w:rPr>
        <w:t>1-2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Themes</w:t>
      </w:r>
      <w:proofErr w:type="spellEnd"/>
      <w:r>
        <w:rPr>
          <w:rFonts w:asciiTheme="minorHAnsi" w:hAnsiTheme="minorHAnsi"/>
          <w:sz w:val="24"/>
          <w:szCs w:val="24"/>
        </w:rPr>
        <w:t xml:space="preserve"> vor und bespreche dies mit dem Kunden.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29" w:name="_Toc500916827"/>
      <w:bookmarkStart w:id="30" w:name="_Toc531680891"/>
      <w:bookmarkStart w:id="31" w:name="_Toc531680888"/>
      <w:r w:rsidRPr="00D35B94">
        <w:rPr>
          <w:rFonts w:asciiTheme="minorHAnsi" w:hAnsiTheme="minorHAnsi"/>
        </w:rPr>
        <w:t>Datenherkunft und -format:</w:t>
      </w:r>
      <w:bookmarkEnd w:id="29"/>
      <w:r w:rsidRPr="00D35B94">
        <w:rPr>
          <w:rFonts w:asciiTheme="minorHAnsi" w:hAnsiTheme="minorHAnsi"/>
        </w:rPr>
        <w:t xml:space="preserve"> </w:t>
      </w:r>
    </w:p>
    <w:p w:rsidR="009B64DE" w:rsidRDefault="001F1D59" w:rsidP="009B64DE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Daten werden vom Kunden gegeben.</w:t>
      </w:r>
      <w:r w:rsidR="009B64DE">
        <w:rPr>
          <w:rFonts w:asciiTheme="minorHAnsi" w:hAnsiTheme="minorHAnsi"/>
        </w:rPr>
        <w:t xml:space="preserve"> Wahrscheinlich per Email und Cloudordner.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Text in Word</w:t>
      </w:r>
      <w:r w:rsidR="009B64DE">
        <w:rPr>
          <w:rFonts w:asciiTheme="minorHAnsi" w:hAnsiTheme="minorHAnsi"/>
        </w:rPr>
        <w:t xml:space="preserve"> / PDF</w:t>
      </w:r>
      <w:r>
        <w:rPr>
          <w:rFonts w:asciiTheme="minorHAnsi" w:hAnsiTheme="minorHAnsi"/>
        </w:rPr>
        <w:t>.</w:t>
      </w:r>
      <w:r w:rsidR="009B64DE">
        <w:rPr>
          <w:rFonts w:asciiTheme="minorHAnsi" w:hAnsiTheme="minorHAnsi"/>
        </w:rPr>
        <w:t xml:space="preserve"> </w:t>
      </w:r>
    </w:p>
    <w:p w:rsidR="008D3DD3" w:rsidRDefault="001F1D59" w:rsidP="001F1D59">
      <w:pPr>
        <w:ind w:right="-124" w:firstLine="576"/>
        <w:rPr>
          <w:rFonts w:asciiTheme="minorHAnsi" w:hAnsiTheme="minorHAnsi"/>
        </w:rPr>
      </w:pPr>
      <w:r>
        <w:rPr>
          <w:rFonts w:asciiTheme="minorHAnsi" w:hAnsiTheme="minorHAnsi"/>
        </w:rPr>
        <w:t>Bilder in guter Qualität. (nur .</w:t>
      </w:r>
      <w:proofErr w:type="spellStart"/>
      <w:r>
        <w:rPr>
          <w:rFonts w:asciiTheme="minorHAnsi" w:hAnsiTheme="minorHAnsi"/>
        </w:rPr>
        <w:t>jpg</w:t>
      </w:r>
      <w:proofErr w:type="spellEnd"/>
      <w:r>
        <w:rPr>
          <w:rFonts w:asciiTheme="minorHAnsi" w:hAnsiTheme="minorHAnsi"/>
        </w:rPr>
        <w:t xml:space="preserve"> und .</w:t>
      </w:r>
      <w:proofErr w:type="spellStart"/>
      <w:r>
        <w:rPr>
          <w:rFonts w:asciiTheme="minorHAnsi" w:hAnsiTheme="minorHAnsi"/>
        </w:rPr>
        <w:t>png</w:t>
      </w:r>
      <w:proofErr w:type="spellEnd"/>
      <w:r>
        <w:rPr>
          <w:rFonts w:asciiTheme="minorHAnsi" w:hAnsiTheme="minorHAnsi"/>
        </w:rPr>
        <w:t>)</w:t>
      </w:r>
    </w:p>
    <w:p w:rsidR="009B64DE" w:rsidRPr="009B64DE" w:rsidRDefault="009B64DE" w:rsidP="001F1D59">
      <w:pPr>
        <w:ind w:right="-124" w:firstLine="576"/>
        <w:rPr>
          <w:rFonts w:asciiTheme="minorHAnsi" w:hAnsiTheme="minorHAnsi"/>
          <w:szCs w:val="24"/>
        </w:rPr>
      </w:pPr>
      <w:r w:rsidRPr="009B64DE">
        <w:rPr>
          <w:rFonts w:asciiTheme="minorHAnsi" w:hAnsiTheme="minorHAnsi"/>
          <w:szCs w:val="24"/>
        </w:rPr>
        <w:t>Bilder sollten gross sein da ich sie manuell zuschneide.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2" w:name="_Toc500916828"/>
      <w:r w:rsidRPr="00D35B94">
        <w:rPr>
          <w:rFonts w:asciiTheme="minorHAnsi" w:hAnsiTheme="minorHAnsi"/>
        </w:rPr>
        <w:t>Die einzelnen Seiten</w:t>
      </w:r>
      <w:bookmarkEnd w:id="32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Seiten</w:t>
      </w:r>
    </w:p>
    <w:tbl>
      <w:tblPr>
        <w:tblW w:w="6624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9"/>
        <w:gridCol w:w="2124"/>
        <w:gridCol w:w="2761"/>
      </w:tblGrid>
      <w:tr w:rsidR="002C6D35" w:rsidRPr="00D35B94" w:rsidTr="0059752F">
        <w:trPr>
          <w:trHeight w:val="285"/>
          <w:tblHeader/>
        </w:trPr>
        <w:tc>
          <w:tcPr>
            <w:tcW w:w="1739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Bereich</w:t>
            </w:r>
          </w:p>
        </w:tc>
        <w:tc>
          <w:tcPr>
            <w:tcW w:w="2124" w:type="dxa"/>
            <w:shd w:val="clear" w:color="auto" w:fill="D9D9D9"/>
          </w:tcPr>
          <w:p w:rsidR="002C6D35" w:rsidRPr="00D35B94" w:rsidRDefault="0059752F" w:rsidP="00D35B94">
            <w:pPr>
              <w:rPr>
                <w:rFonts w:asciiTheme="minorHAnsi" w:hAnsiTheme="minorHAnsi"/>
                <w:b/>
                <w:bCs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url</w:t>
            </w:r>
            <w:proofErr w:type="spellEnd"/>
          </w:p>
        </w:tc>
        <w:tc>
          <w:tcPr>
            <w:tcW w:w="2761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Inhalte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Home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Dies ist die Homepage</w:t>
            </w:r>
          </w:p>
        </w:tc>
      </w:tr>
      <w:tr w:rsidR="002C6D35" w:rsidRPr="00D35B94" w:rsidTr="0059752F">
        <w:trPr>
          <w:trHeight w:val="298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Über uns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Alles über TC Pilatus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Aktuelles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Ankündigungen und News</w:t>
            </w:r>
          </w:p>
        </w:tc>
      </w:tr>
      <w:tr w:rsidR="002C6D35" w:rsidRPr="00D35B94" w:rsidTr="0059752F">
        <w:trPr>
          <w:trHeight w:val="572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Kontakt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Den TC Pilatus kontaktieren</w:t>
            </w:r>
          </w:p>
        </w:tc>
      </w:tr>
      <w:tr w:rsidR="002C6D35" w:rsidRPr="00D35B94" w:rsidTr="0059752F">
        <w:trPr>
          <w:trHeight w:val="584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Mitglied werden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Clubmitglied werden</w:t>
            </w:r>
          </w:p>
        </w:tc>
      </w:tr>
    </w:tbl>
    <w:p w:rsidR="008D3DD3" w:rsidRPr="00C12A2C" w:rsidRDefault="008D3DD3" w:rsidP="00C12A2C">
      <w:pPr>
        <w:ind w:left="576" w:right="-124"/>
        <w:rPr>
          <w:rFonts w:asciiTheme="minorHAnsi" w:hAnsiTheme="minorHAnsi"/>
        </w:rPr>
      </w:pPr>
      <w:r w:rsidRPr="00D35B94">
        <w:rPr>
          <w:rFonts w:asciiTheme="minorHAnsi" w:hAnsiTheme="minorHAnsi"/>
          <w:bCs/>
        </w:rPr>
        <w:t>*) Schritt, in der die Seiten realisiert wird (siehe Vorgehen)</w:t>
      </w:r>
    </w:p>
    <w:p w:rsidR="007539A5" w:rsidRPr="00C12A2C" w:rsidRDefault="008D3DD3" w:rsidP="00C12A2C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Weitere spezielle Funk</w:t>
      </w:r>
      <w:bookmarkStart w:id="33" w:name="_GoBack"/>
      <w:bookmarkEnd w:id="33"/>
      <w:r w:rsidRPr="00D35B94">
        <w:rPr>
          <w:rFonts w:asciiTheme="minorHAnsi" w:hAnsiTheme="minorHAnsi"/>
        </w:rPr>
        <w:t>tionen und Dienste</w:t>
      </w:r>
      <w:bookmarkStart w:id="34" w:name="_Toc531680909"/>
      <w:bookmarkStart w:id="35" w:name="_Toc519159220"/>
      <w:bookmarkStart w:id="36" w:name="_Toc531680869"/>
      <w:bookmarkEnd w:id="30"/>
      <w:bookmarkEnd w:id="31"/>
      <w:r w:rsidR="007539A5" w:rsidRPr="00C12A2C">
        <w:rPr>
          <w:rFonts w:asciiTheme="minorHAnsi" w:hAnsiTheme="minorHAnsi"/>
        </w:rPr>
        <w:br w:type="page"/>
      </w: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bookmarkStart w:id="37" w:name="_Toc500916837"/>
      <w:r w:rsidRPr="00D35B94">
        <w:rPr>
          <w:rFonts w:asciiTheme="minorHAnsi" w:hAnsiTheme="minorHAnsi"/>
        </w:rPr>
        <w:lastRenderedPageBreak/>
        <w:t>Sitzungen, Dokumentgeschichte</w:t>
      </w:r>
      <w:bookmarkEnd w:id="35"/>
      <w:bookmarkEnd w:id="36"/>
      <w:r w:rsidRPr="00D35B94">
        <w:rPr>
          <w:rFonts w:asciiTheme="minorHAnsi" w:hAnsiTheme="minorHAnsi"/>
        </w:rPr>
        <w:t>, verwandte Dokumente</w:t>
      </w:r>
      <w:bookmarkEnd w:id="37"/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Sitzungen, Traktanden, Beschlüsse: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982"/>
        <w:gridCol w:w="1420"/>
        <w:gridCol w:w="4220"/>
      </w:tblGrid>
      <w:tr w:rsidR="008D3DD3" w:rsidRPr="007539A5" w:rsidTr="00535182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982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Teilnehmer</w:t>
            </w:r>
          </w:p>
        </w:tc>
        <w:tc>
          <w:tcPr>
            <w:tcW w:w="14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Traktanden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Resultate, Beschlüsse</w:t>
            </w:r>
          </w:p>
        </w:tc>
      </w:tr>
      <w:tr w:rsidR="008D3DD3" w:rsidRPr="007539A5" w:rsidTr="00535182">
        <w:tc>
          <w:tcPr>
            <w:tcW w:w="1204" w:type="dxa"/>
          </w:tcPr>
          <w:p w:rsidR="008D3DD3" w:rsidRPr="007539A5" w:rsidRDefault="00535182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  <w:r>
              <w:rPr>
                <w:rFonts w:asciiTheme="minorHAnsi" w:hAnsiTheme="minorHAnsi"/>
                <w:noProof w:val="0"/>
                <w:szCs w:val="22"/>
              </w:rPr>
              <w:t>15.12.2017</w:t>
            </w:r>
          </w:p>
        </w:tc>
        <w:tc>
          <w:tcPr>
            <w:tcW w:w="1982" w:type="dxa"/>
          </w:tcPr>
          <w:p w:rsidR="00535182" w:rsidRDefault="00535182" w:rsidP="00D35B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Frau Pellicioli</w:t>
            </w:r>
          </w:p>
          <w:p w:rsidR="008D3DD3" w:rsidRPr="007539A5" w:rsidRDefault="00535182" w:rsidP="00D35B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David Gataric</w:t>
            </w:r>
          </w:p>
        </w:tc>
        <w:tc>
          <w:tcPr>
            <w:tcW w:w="1420" w:type="dxa"/>
          </w:tcPr>
          <w:p w:rsidR="008D3DD3" w:rsidRDefault="00535182" w:rsidP="00D35B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Webseiten</w:t>
            </w:r>
          </w:p>
          <w:p w:rsidR="00535182" w:rsidRPr="007539A5" w:rsidRDefault="00535182" w:rsidP="00D35B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Inhalte usw.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535182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982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535182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982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535182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982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535182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982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Dokumentgeschichte, Änderungen gegenüber der letzten Dokument-Version: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Autor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Kommentar, was wurde überarbeitet?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Verwandte / referenzierte Dokumente: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"/>
        <w:gridCol w:w="4140"/>
        <w:gridCol w:w="1980"/>
        <w:gridCol w:w="2013"/>
      </w:tblGrid>
      <w:tr w:rsidR="008D3DD3" w:rsidRPr="007539A5" w:rsidTr="00D35B94">
        <w:trPr>
          <w:tblHeader/>
        </w:trPr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Nr.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Dateiname / URL, </w:t>
            </w: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br/>
              <w:t>Autor</w:t>
            </w: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Titel / Inhalt</w:t>
            </w: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Datum, Autor</w:t>
            </w: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[1]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[2]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spacing w:after="120"/>
        <w:ind w:left="567" w:right="-124"/>
        <w:rPr>
          <w:rFonts w:asciiTheme="minorHAnsi" w:hAnsiTheme="minorHAnsi"/>
        </w:rPr>
      </w:pPr>
    </w:p>
    <w:p w:rsidR="008D3DD3" w:rsidRPr="00D35B94" w:rsidRDefault="008D3DD3" w:rsidP="008D3DD3">
      <w:pPr>
        <w:pBdr>
          <w:bottom w:val="single" w:sz="4" w:space="1" w:color="auto"/>
        </w:pBdr>
        <w:ind w:right="-124"/>
        <w:rPr>
          <w:rFonts w:asciiTheme="minorHAnsi" w:hAnsiTheme="minorHAnsi"/>
        </w:rPr>
      </w:pP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bookmarkStart w:id="38" w:name="_Toc500916838"/>
      <w:r w:rsidRPr="00D35B94">
        <w:rPr>
          <w:rFonts w:asciiTheme="minorHAnsi" w:hAnsiTheme="minorHAnsi"/>
        </w:rPr>
        <w:t>Pendenzen</w:t>
      </w:r>
      <w:bookmarkEnd w:id="34"/>
      <w:r w:rsidRPr="00D35B94">
        <w:rPr>
          <w:rFonts w:asciiTheme="minorHAnsi" w:hAnsiTheme="minorHAnsi"/>
        </w:rPr>
        <w:t xml:space="preserve">, </w:t>
      </w:r>
      <w:bookmarkStart w:id="39" w:name="_Toc531680910"/>
      <w:r w:rsidRPr="00D35B94">
        <w:rPr>
          <w:rFonts w:asciiTheme="minorHAnsi" w:hAnsiTheme="minorHAnsi"/>
        </w:rPr>
        <w:t>offene Fragen</w:t>
      </w:r>
      <w:bookmarkEnd w:id="38"/>
      <w:bookmarkEnd w:id="39"/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6480"/>
        <w:gridCol w:w="1293"/>
      </w:tblGrid>
      <w:tr w:rsidR="008D3DD3" w:rsidRPr="007539A5" w:rsidTr="00D35B94">
        <w:trPr>
          <w:tblHeader/>
        </w:trPr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Von:</w:t>
            </w: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Pendenz, Frage:</w:t>
            </w: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Status: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erledigt?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FB6770" w:rsidRPr="00D35B94" w:rsidRDefault="00FB6770">
      <w:pPr>
        <w:rPr>
          <w:rFonts w:asciiTheme="minorHAnsi" w:hAnsiTheme="minorHAnsi"/>
        </w:rPr>
      </w:pPr>
    </w:p>
    <w:sectPr w:rsidR="00FB6770" w:rsidRPr="00D35B94" w:rsidSect="00D35B94">
      <w:footerReference w:type="default" r:id="rId12"/>
      <w:headerReference w:type="first" r:id="rId13"/>
      <w:footerReference w:type="first" r:id="rId14"/>
      <w:pgSz w:w="11906" w:h="16838" w:code="9"/>
      <w:pgMar w:top="1871" w:right="1219" w:bottom="1701" w:left="1418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B9" w:rsidRDefault="00CC38B9" w:rsidP="008D3DD3">
      <w:pPr>
        <w:spacing w:line="240" w:lineRule="auto"/>
      </w:pPr>
      <w:r>
        <w:separator/>
      </w:r>
    </w:p>
  </w:endnote>
  <w:endnote w:type="continuationSeparator" w:id="0">
    <w:p w:rsidR="00CC38B9" w:rsidRDefault="00CC38B9" w:rsidP="008D3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EC0E31">
      <w:tc>
        <w:tcPr>
          <w:tcW w:w="3828" w:type="dxa"/>
        </w:tcPr>
        <w:p w:rsidR="00BE3B4F" w:rsidRDefault="00BE3B4F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 w:rsidR="009431F4">
            <w:t>TC-Pilatus Projekt.docx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EC0E31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 w:rsidR="009431F4"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35182">
            <w:t>13.12.2017</w:t>
          </w:r>
          <w:r>
            <w:fldChar w:fldCharType="end"/>
          </w:r>
        </w:p>
      </w:tc>
      <w:tc>
        <w:tcPr>
          <w:tcW w:w="1448" w:type="dxa"/>
        </w:tcPr>
        <w:p w:rsidR="00BE3B4F" w:rsidRDefault="00BE3B4F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12A2C">
            <w:t>5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12A2C">
            <w:t>5</w:t>
          </w:r>
          <w:r>
            <w:fldChar w:fldCharType="end"/>
          </w:r>
        </w:p>
      </w:tc>
    </w:tr>
  </w:tbl>
  <w:p w:rsidR="00BE3B4F" w:rsidRDefault="00BE3B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BE3B4F">
      <w:tc>
        <w:tcPr>
          <w:tcW w:w="3828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 w:rsidR="009431F4">
            <w:t>TC-Pilatus Projekt.docx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 w:rsidR="009431F4"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35182">
            <w:t>13.12.2017</w:t>
          </w:r>
          <w:r>
            <w:fldChar w:fldCharType="end"/>
          </w:r>
        </w:p>
      </w:tc>
      <w:tc>
        <w:tcPr>
          <w:tcW w:w="1448" w:type="dxa"/>
        </w:tcPr>
        <w:p w:rsidR="00BE3B4F" w:rsidRDefault="00BE3B4F" w:rsidP="00326536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12A2C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12A2C">
            <w:t>5</w:t>
          </w:r>
          <w:r>
            <w:fldChar w:fldCharType="end"/>
          </w:r>
        </w:p>
      </w:tc>
    </w:tr>
  </w:tbl>
  <w:p w:rsidR="00BE3B4F" w:rsidRPr="00326536" w:rsidRDefault="00BE3B4F" w:rsidP="003265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B9" w:rsidRDefault="00CC38B9" w:rsidP="008D3DD3">
      <w:pPr>
        <w:spacing w:line="240" w:lineRule="auto"/>
      </w:pPr>
      <w:r>
        <w:separator/>
      </w:r>
    </w:p>
  </w:footnote>
  <w:footnote w:type="continuationSeparator" w:id="0">
    <w:p w:rsidR="00CC38B9" w:rsidRDefault="00CC38B9" w:rsidP="008D3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6"/>
      <w:gridCol w:w="4947"/>
    </w:tblGrid>
    <w:tr w:rsidR="00BE3B4F">
      <w:tc>
        <w:tcPr>
          <w:tcW w:w="4516" w:type="dxa"/>
        </w:tcPr>
        <w:p w:rsidR="00BE3B4F" w:rsidRDefault="00BE3B4F">
          <w:pPr>
            <w:pStyle w:val="Kopfzeile"/>
          </w:pPr>
        </w:p>
      </w:tc>
      <w:tc>
        <w:tcPr>
          <w:tcW w:w="4947" w:type="dxa"/>
        </w:tcPr>
        <w:p w:rsidR="00BE3B4F" w:rsidRDefault="00BE3B4F" w:rsidP="008D3DD3">
          <w:pPr>
            <w:pStyle w:val="Kopfzeile"/>
            <w:jc w:val="right"/>
          </w:pPr>
          <w:r w:rsidRPr="00B908DB">
            <w:rPr>
              <w:noProof/>
              <w:lang w:eastAsia="de-CH"/>
            </w:rPr>
            <w:drawing>
              <wp:inline distT="0" distB="0" distL="0" distR="0" wp14:anchorId="6EF773B6" wp14:editId="261EF280">
                <wp:extent cx="476316" cy="485843"/>
                <wp:effectExtent l="0" t="0" r="0" b="952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E3B4F" w:rsidRDefault="00BE3B4F" w:rsidP="00D35B94">
    <w:pPr>
      <w:pStyle w:val="Kopfzeile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4BD"/>
    <w:multiLevelType w:val="multilevel"/>
    <w:tmpl w:val="8674988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BD61E8"/>
    <w:multiLevelType w:val="hybridMultilevel"/>
    <w:tmpl w:val="83F867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A668A8"/>
    <w:multiLevelType w:val="hybridMultilevel"/>
    <w:tmpl w:val="70E8103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D1C0A72"/>
    <w:multiLevelType w:val="hybridMultilevel"/>
    <w:tmpl w:val="B32084D0"/>
    <w:lvl w:ilvl="0" w:tplc="A28AEFCA">
      <w:start w:val="1"/>
      <w:numFmt w:val="bullet"/>
      <w:lvlRestart w:val="0"/>
      <w:lvlText w:val="-"/>
      <w:lvlJc w:val="left"/>
      <w:pPr>
        <w:tabs>
          <w:tab w:val="num" w:pos="924"/>
        </w:tabs>
        <w:ind w:left="924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5F4F1F"/>
    <w:multiLevelType w:val="hybridMultilevel"/>
    <w:tmpl w:val="5BD8D8F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358593E"/>
    <w:multiLevelType w:val="hybridMultilevel"/>
    <w:tmpl w:val="F0FA584C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5E19"/>
    <w:multiLevelType w:val="hybridMultilevel"/>
    <w:tmpl w:val="50C0600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5FD"/>
    <w:multiLevelType w:val="hybridMultilevel"/>
    <w:tmpl w:val="E9D8AA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4C715E6"/>
    <w:multiLevelType w:val="hybridMultilevel"/>
    <w:tmpl w:val="7ABCECE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A117D26"/>
    <w:multiLevelType w:val="hybridMultilevel"/>
    <w:tmpl w:val="DB945DE6"/>
    <w:lvl w:ilvl="0" w:tplc="0407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21800E0"/>
    <w:multiLevelType w:val="hybridMultilevel"/>
    <w:tmpl w:val="772C323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7557E43"/>
    <w:multiLevelType w:val="hybridMultilevel"/>
    <w:tmpl w:val="2D6AB0B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1CC3717"/>
    <w:multiLevelType w:val="singleLevel"/>
    <w:tmpl w:val="9D984950"/>
    <w:lvl w:ilvl="0"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A8902D5"/>
    <w:multiLevelType w:val="hybridMultilevel"/>
    <w:tmpl w:val="B0C274E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28731A2"/>
    <w:multiLevelType w:val="hybridMultilevel"/>
    <w:tmpl w:val="760636F0"/>
    <w:lvl w:ilvl="0" w:tplc="F83479C2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Letter Gothic" w:eastAsia="Times New Roman" w:hAnsi="Letter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3824115"/>
    <w:multiLevelType w:val="hybridMultilevel"/>
    <w:tmpl w:val="0F80F02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8A0F76"/>
    <w:multiLevelType w:val="hybridMultilevel"/>
    <w:tmpl w:val="99BEA1F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547AE5"/>
    <w:multiLevelType w:val="hybridMultilevel"/>
    <w:tmpl w:val="F3187FD2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229E626E">
      <w:numFmt w:val="bullet"/>
      <w:lvlText w:val=""/>
      <w:lvlJc w:val="left"/>
      <w:pPr>
        <w:tabs>
          <w:tab w:val="num" w:pos="2016"/>
        </w:tabs>
        <w:ind w:left="2016" w:hanging="36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AA43271"/>
    <w:multiLevelType w:val="hybridMultilevel"/>
    <w:tmpl w:val="ADFE6E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C907E24"/>
    <w:multiLevelType w:val="hybridMultilevel"/>
    <w:tmpl w:val="0038A33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D904375"/>
    <w:multiLevelType w:val="hybridMultilevel"/>
    <w:tmpl w:val="31087F9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93E21"/>
    <w:multiLevelType w:val="hybridMultilevel"/>
    <w:tmpl w:val="7DBC2F7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8"/>
  </w:num>
  <w:num w:numId="5">
    <w:abstractNumId w:val="21"/>
  </w:num>
  <w:num w:numId="6">
    <w:abstractNumId w:val="4"/>
  </w:num>
  <w:num w:numId="7">
    <w:abstractNumId w:val="17"/>
  </w:num>
  <w:num w:numId="8">
    <w:abstractNumId w:val="2"/>
  </w:num>
  <w:num w:numId="9">
    <w:abstractNumId w:val="20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  <w:num w:numId="14">
    <w:abstractNumId w:val="5"/>
  </w:num>
  <w:num w:numId="15">
    <w:abstractNumId w:val="9"/>
  </w:num>
  <w:num w:numId="16">
    <w:abstractNumId w:val="15"/>
  </w:num>
  <w:num w:numId="17">
    <w:abstractNumId w:val="16"/>
  </w:num>
  <w:num w:numId="18">
    <w:abstractNumId w:val="1"/>
  </w:num>
  <w:num w:numId="19">
    <w:abstractNumId w:val="10"/>
  </w:num>
  <w:num w:numId="20">
    <w:abstractNumId w:val="19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A"/>
    <w:rsid w:val="00001A2D"/>
    <w:rsid w:val="00071619"/>
    <w:rsid w:val="00110EB9"/>
    <w:rsid w:val="00131996"/>
    <w:rsid w:val="001D1567"/>
    <w:rsid w:val="001F1D59"/>
    <w:rsid w:val="002062AC"/>
    <w:rsid w:val="002877C2"/>
    <w:rsid w:val="002C6D35"/>
    <w:rsid w:val="0032446A"/>
    <w:rsid w:val="00326536"/>
    <w:rsid w:val="00440B3D"/>
    <w:rsid w:val="004879DC"/>
    <w:rsid w:val="00535182"/>
    <w:rsid w:val="00555A8C"/>
    <w:rsid w:val="00565394"/>
    <w:rsid w:val="0059752F"/>
    <w:rsid w:val="005A4A8A"/>
    <w:rsid w:val="005F20DE"/>
    <w:rsid w:val="00601343"/>
    <w:rsid w:val="006F14DA"/>
    <w:rsid w:val="007539A5"/>
    <w:rsid w:val="007705BF"/>
    <w:rsid w:val="007726A2"/>
    <w:rsid w:val="00796368"/>
    <w:rsid w:val="008D3DD3"/>
    <w:rsid w:val="009431F4"/>
    <w:rsid w:val="009B64DE"/>
    <w:rsid w:val="00A67CA7"/>
    <w:rsid w:val="00A743E2"/>
    <w:rsid w:val="00AD1633"/>
    <w:rsid w:val="00AD62AA"/>
    <w:rsid w:val="00BE3B4F"/>
    <w:rsid w:val="00C12A2C"/>
    <w:rsid w:val="00C30C6F"/>
    <w:rsid w:val="00CC38B9"/>
    <w:rsid w:val="00D35B94"/>
    <w:rsid w:val="00D850E1"/>
    <w:rsid w:val="00E06058"/>
    <w:rsid w:val="00E1212B"/>
    <w:rsid w:val="00EC0E31"/>
    <w:rsid w:val="00F06892"/>
    <w:rsid w:val="00F46C7C"/>
    <w:rsid w:val="00F9511F"/>
    <w:rsid w:val="00F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EE7542"/>
  <w15:chartTrackingRefBased/>
  <w15:docId w15:val="{DA6EE12F-3CD1-4E95-A52C-957BD446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3DD3"/>
    <w:pPr>
      <w:spacing w:after="0" w:line="280" w:lineRule="atLeast"/>
    </w:pPr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8D3DD3"/>
    <w:pPr>
      <w:keepNext/>
      <w:keepLines/>
      <w:numPr>
        <w:numId w:val="22"/>
      </w:numPr>
      <w:tabs>
        <w:tab w:val="clear" w:pos="432"/>
        <w:tab w:val="left" w:pos="454"/>
      </w:tabs>
      <w:spacing w:before="260" w:after="260" w:line="340" w:lineRule="atLeast"/>
      <w:ind w:left="431" w:right="-96" w:hanging="431"/>
      <w:outlineLvl w:val="0"/>
    </w:pPr>
    <w:rPr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8D3DD3"/>
    <w:pPr>
      <w:numPr>
        <w:ilvl w:val="1"/>
      </w:numPr>
      <w:tabs>
        <w:tab w:val="clear" w:pos="454"/>
        <w:tab w:val="clear" w:pos="576"/>
        <w:tab w:val="left" w:pos="822"/>
      </w:tabs>
      <w:spacing w:line="300" w:lineRule="atLeast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8D3DD3"/>
    <w:pPr>
      <w:numPr>
        <w:ilvl w:val="2"/>
      </w:numPr>
      <w:tabs>
        <w:tab w:val="clear" w:pos="720"/>
        <w:tab w:val="clear" w:pos="822"/>
        <w:tab w:val="left" w:pos="936"/>
      </w:tabs>
      <w:spacing w:line="260" w:lineRule="atLeast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8D3DD3"/>
    <w:pPr>
      <w:numPr>
        <w:ilvl w:val="3"/>
      </w:numPr>
      <w:tabs>
        <w:tab w:val="clear" w:pos="864"/>
        <w:tab w:val="clear" w:pos="936"/>
        <w:tab w:val="left" w:pos="1077"/>
      </w:tabs>
      <w:outlineLvl w:val="3"/>
    </w:pPr>
    <w:rPr>
      <w:spacing w:val="2"/>
      <w:sz w:val="2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D3DD3"/>
    <w:rPr>
      <w:rFonts w:ascii="Arial" w:eastAsia="Times New Roman" w:hAnsi="Arial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D3DD3"/>
    <w:rPr>
      <w:rFonts w:ascii="Arial" w:eastAsia="Times New Roman" w:hAnsi="Arial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D3DD3"/>
    <w:rPr>
      <w:rFonts w:ascii="Arial" w:eastAsia="Times New Roman" w:hAnsi="Arial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D3DD3"/>
    <w:rPr>
      <w:rFonts w:ascii="Arial" w:eastAsia="Times New Roman" w:hAnsi="Arial" w:cs="Arial"/>
      <w:b/>
      <w:bCs/>
      <w:spacing w:val="2"/>
      <w:sz w:val="20"/>
      <w:szCs w:val="28"/>
      <w:lang w:eastAsia="de-DE"/>
    </w:rPr>
  </w:style>
  <w:style w:type="paragraph" w:styleId="Fuzeile">
    <w:name w:val="footer"/>
    <w:basedOn w:val="Standard"/>
    <w:link w:val="FuzeileZchn"/>
    <w:semiHidden/>
    <w:rsid w:val="008D3DD3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semiHidden/>
    <w:rsid w:val="008D3DD3"/>
    <w:rPr>
      <w:rFonts w:ascii="Arial" w:eastAsia="Times New Roman" w:hAnsi="Arial" w:cs="Arial"/>
      <w:noProof/>
      <w:snapToGrid w:val="0"/>
      <w:spacing w:val="2"/>
      <w:sz w:val="14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D3DD3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semiHidden/>
    <w:rsid w:val="008D3DD3"/>
    <w:rPr>
      <w:rFonts w:ascii="Arial" w:eastAsia="Times New Roman" w:hAnsi="Arial" w:cs="Arial"/>
      <w:spacing w:val="2"/>
      <w:sz w:val="14"/>
      <w:szCs w:val="20"/>
      <w:lang w:eastAsia="de-DE"/>
    </w:rPr>
  </w:style>
  <w:style w:type="paragraph" w:styleId="Titel">
    <w:name w:val="Title"/>
    <w:basedOn w:val="Standard"/>
    <w:next w:val="Standard"/>
    <w:link w:val="TitelZchn"/>
    <w:qFormat/>
    <w:rsid w:val="008D3DD3"/>
    <w:pPr>
      <w:spacing w:after="260" w:line="380" w:lineRule="atLeast"/>
    </w:pPr>
    <w:rPr>
      <w:b/>
      <w:spacing w:val="8"/>
      <w:sz w:val="36"/>
    </w:rPr>
  </w:style>
  <w:style w:type="character" w:customStyle="1" w:styleId="TitelZchn">
    <w:name w:val="Titel Zchn"/>
    <w:basedOn w:val="Absatz-Standardschriftart"/>
    <w:link w:val="Titel"/>
    <w:rsid w:val="008D3DD3"/>
    <w:rPr>
      <w:rFonts w:ascii="Arial" w:eastAsia="Times New Roman" w:hAnsi="Arial" w:cs="Arial"/>
      <w:b/>
      <w:spacing w:val="8"/>
      <w:sz w:val="3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8D3DD3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8D3DD3"/>
    <w:pPr>
      <w:tabs>
        <w:tab w:val="left" w:pos="800"/>
      </w:tabs>
      <w:ind w:left="284"/>
    </w:pPr>
  </w:style>
  <w:style w:type="paragraph" w:customStyle="1" w:styleId="NormalNo">
    <w:name w:val="NormalNo"/>
    <w:basedOn w:val="Standard"/>
    <w:rsid w:val="008D3DD3"/>
    <w:pPr>
      <w:tabs>
        <w:tab w:val="left" w:pos="3402"/>
      </w:tabs>
      <w:spacing w:line="240" w:lineRule="auto"/>
    </w:pPr>
    <w:rPr>
      <w:noProof/>
      <w:sz w:val="22"/>
    </w:rPr>
  </w:style>
  <w:style w:type="character" w:styleId="Hyperlink">
    <w:name w:val="Hyperlink"/>
    <w:basedOn w:val="Absatz-Standardschriftart"/>
    <w:uiPriority w:val="99"/>
    <w:rsid w:val="008D3DD3"/>
    <w:rPr>
      <w:color w:val="0000FF"/>
      <w:u w:val="single"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8D3DD3"/>
    <w:pPr>
      <w:numPr>
        <w:numId w:val="0"/>
      </w:numPr>
      <w:tabs>
        <w:tab w:val="left" w:pos="454"/>
      </w:tabs>
      <w:outlineLvl w:val="9"/>
    </w:pPr>
  </w:style>
  <w:style w:type="paragraph" w:customStyle="1" w:styleId="Formatvorlageberschrift1Rechts-022cm">
    <w:name w:val="Formatvorlage Überschrift 1 + Rechts:  -0.22 cm"/>
    <w:basedOn w:val="berschrift1"/>
    <w:rsid w:val="008D3DD3"/>
    <w:pPr>
      <w:ind w:right="-124"/>
    </w:pPr>
    <w:rPr>
      <w:rFonts w:cs="Times New Roman"/>
      <w:bCs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0C6F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1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1F4"/>
    <w:rPr>
      <w:rFonts w:ascii="Segoe UI" w:eastAsia="Times New Roman" w:hAnsi="Segoe UI" w:cs="Segoe UI"/>
      <w:spacing w:val="2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taricdavid@hot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ellicioli.kaethi@bluewin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rs.nussbaumer@ict-bz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Temp\09%20Website%20Projektdokument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71C1-B86D-4366-88D3-9AA02402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 Website Projektdokumentation.dotx</Template>
  <TotalTime>0</TotalTime>
  <Pages>5</Pages>
  <Words>759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Gataric</cp:lastModifiedBy>
  <cp:revision>14</cp:revision>
  <cp:lastPrinted>2017-12-13T07:22:00Z</cp:lastPrinted>
  <dcterms:created xsi:type="dcterms:W3CDTF">2017-12-06T15:05:00Z</dcterms:created>
  <dcterms:modified xsi:type="dcterms:W3CDTF">2017-12-15T07:09:00Z</dcterms:modified>
</cp:coreProperties>
</file>