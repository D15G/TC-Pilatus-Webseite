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DD3" w:rsidRPr="00A67CA7" w:rsidRDefault="008D3DD3" w:rsidP="008D3DD3">
      <w:pPr>
        <w:pStyle w:val="Titel"/>
        <w:rPr>
          <w:rFonts w:asciiTheme="minorHAnsi" w:hAnsiTheme="minorHAnsi"/>
          <w:sz w:val="40"/>
          <w:szCs w:val="40"/>
        </w:rPr>
      </w:pPr>
      <w:r w:rsidRPr="00A67CA7">
        <w:rPr>
          <w:rFonts w:asciiTheme="minorHAnsi" w:hAnsiTheme="minorHAnsi"/>
          <w:sz w:val="40"/>
          <w:szCs w:val="40"/>
        </w:rPr>
        <w:t>Website für …</w:t>
      </w:r>
    </w:p>
    <w:p w:rsidR="008D3DD3" w:rsidRPr="00D35B94" w:rsidRDefault="008D3DD3" w:rsidP="008D3DD3">
      <w:pPr>
        <w:ind w:right="-124"/>
        <w:rPr>
          <w:rFonts w:asciiTheme="minorHAnsi" w:hAnsiTheme="minorHAnsi"/>
          <w:sz w:val="24"/>
        </w:rPr>
      </w:pPr>
      <w:r w:rsidRPr="00D35B94">
        <w:rPr>
          <w:rFonts w:asciiTheme="minorHAnsi" w:hAnsiTheme="minorHAnsi"/>
          <w:sz w:val="24"/>
        </w:rPr>
        <w:t>Anforderungen, Konzept, Realisierung, Unterhalt</w:t>
      </w:r>
    </w:p>
    <w:p w:rsidR="008D3DD3" w:rsidRPr="00D35B94" w:rsidRDefault="008D3DD3" w:rsidP="008D3DD3">
      <w:pPr>
        <w:ind w:right="-124"/>
        <w:rPr>
          <w:rFonts w:asciiTheme="minorHAnsi" w:hAnsiTheme="minorHAnsi"/>
        </w:rPr>
      </w:pP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Autor</w:t>
      </w:r>
      <w:r w:rsidR="00A67CA7" w:rsidRPr="00110EB9">
        <w:rPr>
          <w:rFonts w:asciiTheme="minorHAnsi" w:hAnsiTheme="minorHAnsi"/>
        </w:rPr>
        <w:t>(</w:t>
      </w:r>
      <w:r w:rsidRPr="00110EB9">
        <w:rPr>
          <w:rFonts w:asciiTheme="minorHAnsi" w:hAnsiTheme="minorHAnsi"/>
        </w:rPr>
        <w:t>en</w:t>
      </w:r>
      <w:r w:rsidR="00A67CA7" w:rsidRPr="00110EB9">
        <w:rPr>
          <w:rFonts w:asciiTheme="minorHAnsi" w:hAnsiTheme="minorHAnsi"/>
        </w:rPr>
        <w:t>)</w:t>
      </w:r>
      <w:r w:rsidRPr="00110EB9">
        <w:rPr>
          <w:rFonts w:asciiTheme="minorHAnsi" w:hAnsiTheme="minorHAnsi"/>
        </w:rPr>
        <w:t>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AUTHOR  \* MERGEFORMAT </w:instrText>
      </w:r>
      <w:r w:rsidRPr="00110EB9">
        <w:rPr>
          <w:rFonts w:asciiTheme="minorHAnsi" w:hAnsiTheme="minorHAnsi"/>
        </w:rPr>
        <w:fldChar w:fldCharType="separate"/>
      </w:r>
      <w:r w:rsidR="006F14DA">
        <w:rPr>
          <w:rFonts w:asciiTheme="minorHAnsi" w:hAnsiTheme="minorHAnsi"/>
          <w:noProof/>
        </w:rPr>
        <w:t>David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Datum:</w:t>
      </w:r>
      <w:r w:rsidRPr="00110EB9">
        <w:rPr>
          <w:rFonts w:asciiTheme="minorHAnsi" w:hAnsiTheme="minorHAnsi"/>
        </w:rPr>
        <w:tab/>
      </w:r>
      <w:r w:rsidRPr="00110EB9">
        <w:rPr>
          <w:rFonts w:asciiTheme="minorHAnsi" w:hAnsiTheme="minorHAnsi"/>
        </w:rPr>
        <w:fldChar w:fldCharType="begin"/>
      </w:r>
      <w:r w:rsidRPr="00110EB9">
        <w:rPr>
          <w:rFonts w:asciiTheme="minorHAnsi" w:hAnsiTheme="minorHAnsi"/>
        </w:rPr>
        <w:instrText xml:space="preserve"> SAVEDATE \@ "dd.MM.yyyy" \* MERGEFORMAT </w:instrText>
      </w:r>
      <w:r w:rsidRPr="00110EB9">
        <w:rPr>
          <w:rFonts w:asciiTheme="minorHAnsi" w:hAnsiTheme="minorHAnsi"/>
        </w:rPr>
        <w:fldChar w:fldCharType="separate"/>
      </w:r>
      <w:r w:rsidR="007726A2">
        <w:rPr>
          <w:rFonts w:asciiTheme="minorHAnsi" w:hAnsiTheme="minorHAnsi"/>
          <w:noProof/>
        </w:rPr>
        <w:t>06.12.2017</w:t>
      </w:r>
      <w:r w:rsidRPr="00110EB9">
        <w:rPr>
          <w:rFonts w:asciiTheme="minorHAnsi" w:hAnsiTheme="minorHAnsi"/>
          <w:noProof/>
        </w:rPr>
        <w:fldChar w:fldCharType="end"/>
      </w:r>
    </w:p>
    <w:p w:rsidR="008D3DD3" w:rsidRPr="00110EB9" w:rsidRDefault="008D3DD3" w:rsidP="008D3DD3">
      <w:pPr>
        <w:tabs>
          <w:tab w:val="left" w:pos="3420"/>
        </w:tabs>
        <w:ind w:left="3419" w:right="-124" w:hanging="3419"/>
        <w:rPr>
          <w:rFonts w:asciiTheme="minorHAnsi" w:hAnsiTheme="minorHAnsi"/>
        </w:rPr>
      </w:pPr>
      <w:r w:rsidRPr="00110EB9">
        <w:rPr>
          <w:rFonts w:asciiTheme="minorHAnsi" w:hAnsiTheme="minorHAnsi"/>
        </w:rPr>
        <w:t>Version:</w:t>
      </w:r>
      <w:r w:rsidRPr="00110EB9">
        <w:rPr>
          <w:rFonts w:asciiTheme="minorHAnsi" w:hAnsiTheme="minorHAnsi"/>
        </w:rPr>
        <w:tab/>
        <w:t>0.0</w:t>
      </w:r>
    </w:p>
    <w:p w:rsidR="008D3DD3" w:rsidRPr="00D35B94" w:rsidRDefault="008D3DD3" w:rsidP="008D3DD3">
      <w:pPr>
        <w:pStyle w:val="Inhaltsverzeichnisberschrift"/>
        <w:rPr>
          <w:rFonts w:asciiTheme="minorHAnsi" w:hAnsiTheme="minorHAnsi"/>
        </w:rPr>
      </w:pPr>
      <w:r w:rsidRPr="00D35B94">
        <w:rPr>
          <w:rFonts w:asciiTheme="minorHAnsi" w:hAnsiTheme="minorHAnsi"/>
        </w:rPr>
        <w:t>Inhaltsverzeichnis</w:t>
      </w:r>
    </w:p>
    <w:p w:rsidR="00A67CA7" w:rsidRDefault="008D3DD3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r w:rsidRPr="00D35B94">
        <w:rPr>
          <w:rFonts w:asciiTheme="minorHAnsi" w:hAnsiTheme="minorHAnsi"/>
        </w:rPr>
        <w:fldChar w:fldCharType="begin"/>
      </w:r>
      <w:r w:rsidRPr="00D35B94">
        <w:rPr>
          <w:rFonts w:asciiTheme="minorHAnsi" w:hAnsiTheme="minorHAnsi"/>
        </w:rPr>
        <w:instrText xml:space="preserve"> TOC \o "1-2" \h \z </w:instrText>
      </w:r>
      <w:r w:rsidRPr="00D35B94">
        <w:rPr>
          <w:rFonts w:asciiTheme="minorHAnsi" w:hAnsiTheme="minorHAnsi"/>
        </w:rPr>
        <w:fldChar w:fldCharType="separate"/>
      </w:r>
      <w:hyperlink w:anchor="_Toc465157546" w:history="1">
        <w:r w:rsidR="00A67CA7" w:rsidRPr="00D464B1">
          <w:rPr>
            <w:rStyle w:val="Hyperlink"/>
          </w:rPr>
          <w:t>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Analyse: Ziele, Anforderungen, Organisatorisches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47" w:history="1">
        <w:r w:rsidR="00A67CA7" w:rsidRPr="00D464B1">
          <w:rPr>
            <w:rStyle w:val="Hyperlink"/>
          </w:rPr>
          <w:t>1.1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Einleitung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48" w:history="1">
        <w:r w:rsidR="00A67CA7" w:rsidRPr="00D464B1">
          <w:rPr>
            <w:rStyle w:val="Hyperlink"/>
          </w:rPr>
          <w:t>1.2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Zielgruppen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49" w:history="1">
        <w:r w:rsidR="00A67CA7" w:rsidRPr="00D464B1">
          <w:rPr>
            <w:rStyle w:val="Hyperlink"/>
          </w:rPr>
          <w:t>1.3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Ziele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_Toc465157549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0" w:history="1">
        <w:r w:rsidR="00A67CA7" w:rsidRPr="00D464B1">
          <w:rPr>
            <w:rStyle w:val="Hyperlink"/>
          </w:rPr>
          <w:t>1.4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Markt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_Toc465157550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2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1" w:history="1">
        <w:r w:rsidR="00A67CA7" w:rsidRPr="00D464B1">
          <w:rPr>
            <w:rStyle w:val="Hyperlink"/>
          </w:rPr>
          <w:t>1.5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Kontext, Einbettung in Prozesse des Kunden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_Toc465157551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2" w:history="1">
        <w:r w:rsidR="00A67CA7" w:rsidRPr="00D464B1">
          <w:rPr>
            <w:rStyle w:val="Hyperlink"/>
          </w:rPr>
          <w:t>1.6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Inhalt, Umfang, Grenzen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_Toc465157552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3" w:history="1">
        <w:r w:rsidR="00A67CA7" w:rsidRPr="00D464B1">
          <w:rPr>
            <w:rStyle w:val="Hyperlink"/>
          </w:rPr>
          <w:t>1.7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Aktualität der Website, Erweiterungen/Aktualisierungen: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_Toc465157553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4" w:history="1">
        <w:r w:rsidR="00A67CA7" w:rsidRPr="00D464B1">
          <w:rPr>
            <w:rStyle w:val="Hyperlink"/>
          </w:rPr>
          <w:t>1.8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Rahmenbedingungen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_Toc465157554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5" w:history="1">
        <w:r w:rsidR="00A67CA7" w:rsidRPr="00D464B1">
          <w:rPr>
            <w:rStyle w:val="Hyperlink"/>
          </w:rPr>
          <w:t>1.9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Projektorganisation, Kontakte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_Toc465157555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6" w:history="1">
        <w:r w:rsidR="00A67CA7" w:rsidRPr="00D464B1">
          <w:rPr>
            <w:rStyle w:val="Hyperlink"/>
          </w:rPr>
          <w:t>1.10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Aufwand, Kosten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7" w:history="1">
        <w:r w:rsidR="00A67CA7" w:rsidRPr="00D464B1">
          <w:rPr>
            <w:rStyle w:val="Hyperlink"/>
          </w:rPr>
          <w:t>1.11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Termine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8" w:history="1">
        <w:r w:rsidR="00A67CA7" w:rsidRPr="00D464B1">
          <w:rPr>
            <w:rStyle w:val="Hyperlink"/>
          </w:rPr>
          <w:t>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Konzept, Design, Planung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59" w:history="1">
        <w:r w:rsidR="00A67CA7" w:rsidRPr="00D464B1">
          <w:rPr>
            <w:rStyle w:val="Hyperlink"/>
            <w:lang w:val="en-GB"/>
          </w:rPr>
          <w:t>2.1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  <w:lang w:val="en-GB"/>
          </w:rPr>
          <w:t>Storyboard, Metapher, Site-Map, Navigation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_Toc465157559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0" w:history="1">
        <w:r w:rsidR="00A67CA7" w:rsidRPr="00D464B1">
          <w:rPr>
            <w:rStyle w:val="Hyperlink"/>
            <w:lang w:val="en-GB"/>
          </w:rPr>
          <w:t>2.2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  <w:lang w:val="en-GB"/>
          </w:rPr>
          <w:t>Layout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_Toc465157560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1" w:history="1">
        <w:r w:rsidR="00A67CA7" w:rsidRPr="00D464B1">
          <w:rPr>
            <w:rStyle w:val="Hyperlink"/>
          </w:rPr>
          <w:t>2.3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Datenherkunft und -format: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_Toc465157561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2" w:history="1">
        <w:r w:rsidR="00A67CA7" w:rsidRPr="00D464B1">
          <w:rPr>
            <w:rStyle w:val="Hyperlink"/>
          </w:rPr>
          <w:t>2.4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Die einzelnen Seiten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_Toc465157562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3" w:history="1">
        <w:r w:rsidR="00A67CA7" w:rsidRPr="00D464B1">
          <w:rPr>
            <w:rStyle w:val="Hyperlink"/>
          </w:rPr>
          <w:t>2.5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Richtlinien, technische Vorschriften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_Toc465157563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4" w:history="1">
        <w:r w:rsidR="00A67CA7" w:rsidRPr="00D464B1">
          <w:rPr>
            <w:rStyle w:val="Hyperlink"/>
          </w:rPr>
          <w:t>2.6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Datensicherheit: Zugriffsschutz, Verschlüsselung, Backup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_Toc465157564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5" w:history="1">
        <w:r w:rsidR="00A67CA7" w:rsidRPr="00D464B1">
          <w:rPr>
            <w:rStyle w:val="Hyperlink"/>
          </w:rPr>
          <w:t>2.7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Datei- &amp; Verzeichnisstruktur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_Toc465157565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6" w:history="1">
        <w:r w:rsidR="00A67CA7" w:rsidRPr="00D464B1">
          <w:rPr>
            <w:rStyle w:val="Hyperlink"/>
          </w:rPr>
          <w:t>2.8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Namenskonventionen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7" w:history="1">
        <w:r w:rsidR="00A67CA7" w:rsidRPr="00D464B1">
          <w:rPr>
            <w:rStyle w:val="Hyperlink"/>
          </w:rPr>
          <w:t>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Realisierung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8" w:history="1">
        <w:r w:rsidR="00A67CA7" w:rsidRPr="00D464B1">
          <w:rPr>
            <w:rStyle w:val="Hyperlink"/>
          </w:rPr>
          <w:t>3.1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Eingesetzte Technologien &amp; Komponenten für Seiteninhalt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69" w:history="1">
        <w:r w:rsidR="00A67CA7" w:rsidRPr="00D464B1">
          <w:rPr>
            <w:rStyle w:val="Hyperlink"/>
          </w:rPr>
          <w:t>3.2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Vorgehen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_Toc465157569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0" w:history="1">
        <w:r w:rsidR="00A67CA7" w:rsidRPr="00D464B1">
          <w:rPr>
            <w:rStyle w:val="Hyperlink"/>
          </w:rPr>
          <w:t>3.3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Tests und Fehlerkorrekturen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_Toc465157570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1" w:history="1">
        <w:r w:rsidR="00A67CA7" w:rsidRPr="00D464B1">
          <w:rPr>
            <w:rStyle w:val="Hyperlink"/>
          </w:rPr>
          <w:t>4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Einführung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_Toc465157571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2" w:history="1">
        <w:r w:rsidR="00A67CA7" w:rsidRPr="00D464B1">
          <w:rPr>
            <w:rStyle w:val="Hyperlink"/>
          </w:rPr>
          <w:t>4.1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Seite auffindbar machen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_Toc465157572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3" w:history="1">
        <w:r w:rsidR="00A67CA7" w:rsidRPr="00D464B1">
          <w:rPr>
            <w:rStyle w:val="Hyperlink"/>
          </w:rPr>
          <w:t>4.2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Geplante Aktionen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_Toc465157573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4" w:history="1">
        <w:r w:rsidR="00A67CA7" w:rsidRPr="00D464B1">
          <w:rPr>
            <w:rStyle w:val="Hyperlink"/>
          </w:rPr>
          <w:t>4.3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Information, Schulung, Prozesse einführen...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_Toc465157574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5" w:history="1">
        <w:r w:rsidR="00A67CA7" w:rsidRPr="00D464B1">
          <w:rPr>
            <w:rStyle w:val="Hyperlink"/>
          </w:rPr>
          <w:t>5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Pflege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_Toc465157575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2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6" w:history="1">
        <w:r w:rsidR="00A67CA7" w:rsidRPr="00D464B1">
          <w:rPr>
            <w:rStyle w:val="Hyperlink"/>
          </w:rPr>
          <w:t>5.1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Prozesse, Regeln, Verantwortlichkeiten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_Toc465157576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7" w:history="1">
        <w:r w:rsidR="00A67CA7" w:rsidRPr="00D464B1">
          <w:rPr>
            <w:rStyle w:val="Hyperlink"/>
          </w:rPr>
          <w:t>6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Sitzungen, Dokumentgeschichte, verwandte Dokumente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_Toc465157577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A67CA7" w:rsidRDefault="00F9511F">
      <w:pPr>
        <w:pStyle w:val="Verzeichnis1"/>
        <w:rPr>
          <w:rFonts w:asciiTheme="minorHAnsi" w:eastAsiaTheme="minorEastAsia" w:hAnsiTheme="minorHAnsi" w:cstheme="minorBidi"/>
          <w:spacing w:val="0"/>
          <w:sz w:val="22"/>
          <w:szCs w:val="22"/>
          <w:lang w:eastAsia="de-CH"/>
        </w:rPr>
      </w:pPr>
      <w:hyperlink w:anchor="_Toc465157578" w:history="1">
        <w:r w:rsidR="00A67CA7" w:rsidRPr="00D464B1">
          <w:rPr>
            <w:rStyle w:val="Hyperlink"/>
          </w:rPr>
          <w:t>7</w:t>
        </w:r>
        <w:r w:rsidR="00A67CA7">
          <w:rPr>
            <w:rFonts w:asciiTheme="minorHAnsi" w:eastAsiaTheme="minorEastAsia" w:hAnsiTheme="minorHAnsi" w:cstheme="minorBidi"/>
            <w:spacing w:val="0"/>
            <w:sz w:val="22"/>
            <w:szCs w:val="22"/>
            <w:lang w:eastAsia="de-CH"/>
          </w:rPr>
          <w:tab/>
        </w:r>
        <w:r w:rsidR="00A67CA7" w:rsidRPr="00D464B1">
          <w:rPr>
            <w:rStyle w:val="Hyperlink"/>
          </w:rPr>
          <w:t>Pendenzen, offene Fragen</w:t>
        </w:r>
        <w:r w:rsidR="00A67CA7">
          <w:rPr>
            <w:webHidden/>
          </w:rPr>
          <w:tab/>
        </w:r>
        <w:r w:rsidR="00A67CA7">
          <w:rPr>
            <w:webHidden/>
          </w:rPr>
          <w:fldChar w:fldCharType="begin"/>
        </w:r>
        <w:r w:rsidR="00A67CA7">
          <w:rPr>
            <w:webHidden/>
          </w:rPr>
          <w:instrText xml:space="preserve"> PAGEREF _Toc465157578 \h </w:instrText>
        </w:r>
        <w:r w:rsidR="00A67CA7">
          <w:rPr>
            <w:webHidden/>
          </w:rPr>
        </w:r>
        <w:r w:rsidR="00A67CA7">
          <w:rPr>
            <w:webHidden/>
          </w:rPr>
          <w:fldChar w:fldCharType="separate"/>
        </w:r>
        <w:r w:rsidR="006F14DA">
          <w:rPr>
            <w:webHidden/>
          </w:rPr>
          <w:t>3</w:t>
        </w:r>
        <w:r w:rsidR="00A67CA7">
          <w:rPr>
            <w:webHidden/>
          </w:rPr>
          <w:fldChar w:fldCharType="end"/>
        </w:r>
      </w:hyperlink>
    </w:p>
    <w:p w:rsidR="008D3DD3" w:rsidRPr="00D35B94" w:rsidRDefault="008D3DD3" w:rsidP="008D3DD3">
      <w:pPr>
        <w:pBdr>
          <w:bottom w:val="single" w:sz="4" w:space="1" w:color="auto"/>
        </w:pBdr>
        <w:tabs>
          <w:tab w:val="right" w:leader="dot" w:pos="9393"/>
        </w:tabs>
        <w:ind w:right="-124"/>
        <w:rPr>
          <w:rFonts w:asciiTheme="minorHAnsi" w:hAnsiTheme="minorHAnsi"/>
        </w:rPr>
      </w:pPr>
      <w:r w:rsidRPr="00D35B94">
        <w:rPr>
          <w:rFonts w:asciiTheme="minorHAnsi" w:hAnsiTheme="minorHAnsi"/>
        </w:rPr>
        <w:fldChar w:fldCharType="end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0" w:name="_Toc519159221"/>
      <w:bookmarkStart w:id="1" w:name="_Toc531680870"/>
      <w:r w:rsidRPr="00D35B94">
        <w:rPr>
          <w:rFonts w:asciiTheme="minorHAnsi" w:hAnsiTheme="minorHAnsi"/>
        </w:rPr>
        <w:br w:type="page"/>
      </w:r>
      <w:bookmarkStart w:id="2" w:name="_Toc465157546"/>
      <w:r w:rsidRPr="00D35B94">
        <w:rPr>
          <w:rFonts w:asciiTheme="minorHAnsi" w:hAnsiTheme="minorHAnsi"/>
        </w:rPr>
        <w:lastRenderedPageBreak/>
        <w:t xml:space="preserve">Analyse: Ziele, Anforderungen, </w:t>
      </w:r>
      <w:bookmarkEnd w:id="0"/>
      <w:r w:rsidRPr="00D35B94">
        <w:rPr>
          <w:rFonts w:asciiTheme="minorHAnsi" w:hAnsiTheme="minorHAnsi"/>
        </w:rPr>
        <w:t>Organisatorisches</w:t>
      </w:r>
      <w:bookmarkEnd w:id="1"/>
      <w:bookmarkEnd w:id="2"/>
      <w:r w:rsidRPr="00D35B94">
        <w:rPr>
          <w:rFonts w:asciiTheme="minorHAnsi" w:hAnsiTheme="minorHAnsi"/>
        </w:rPr>
        <w:t xml:space="preserve"> </w:t>
      </w:r>
    </w:p>
    <w:p w:rsidR="00131996" w:rsidRPr="00131996" w:rsidRDefault="008D3DD3" w:rsidP="00131996">
      <w:pPr>
        <w:pStyle w:val="berschrift2"/>
        <w:rPr>
          <w:rFonts w:asciiTheme="minorHAnsi" w:hAnsiTheme="minorHAnsi"/>
        </w:rPr>
      </w:pPr>
      <w:bookmarkStart w:id="3" w:name="_Toc465157547"/>
      <w:r w:rsidRPr="00D35B94">
        <w:rPr>
          <w:rFonts w:asciiTheme="minorHAnsi" w:hAnsiTheme="minorHAnsi"/>
        </w:rPr>
        <w:t>Einleitung</w:t>
      </w:r>
      <w:bookmarkEnd w:id="3"/>
    </w:p>
    <w:p w:rsidR="008D3DD3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bookmarkStart w:id="4" w:name="_Toc519159222"/>
      <w:bookmarkStart w:id="5" w:name="_Toc531680871"/>
      <w:r>
        <w:rPr>
          <w:rFonts w:asciiTheme="minorHAnsi" w:hAnsiTheme="minorHAnsi"/>
          <w:sz w:val="24"/>
          <w:szCs w:val="24"/>
        </w:rPr>
        <w:t>Der Auftraggeber möchte eine Webseite für seinen Tennisclub, den TC-Pilatus.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TC-Pilatus ist ein Tennisclub und er ist schon lange im Geschäft.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Sie bieten Tennisunterricht an, für verschiedene Altersgruppen.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Man soll sich über den TC-Pilatus informieren können, den TC-Pilatus kontaktieren,</w:t>
      </w:r>
    </w:p>
    <w:p w:rsidR="00BE3B4F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neusten Neuigkeiten sehen und man muss ein Anmeldeformular haben.</w:t>
      </w:r>
    </w:p>
    <w:p w:rsidR="00BE3B4F" w:rsidRPr="007539A5" w:rsidRDefault="00BE3B4F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(</w:t>
      </w:r>
      <w:proofErr w:type="spellStart"/>
      <w:r>
        <w:rPr>
          <w:rFonts w:asciiTheme="minorHAnsi" w:hAnsiTheme="minorHAnsi"/>
          <w:sz w:val="24"/>
          <w:szCs w:val="24"/>
        </w:rPr>
        <w:t>befüllbares</w:t>
      </w:r>
      <w:proofErr w:type="spellEnd"/>
      <w:r>
        <w:rPr>
          <w:rFonts w:asciiTheme="minorHAnsi" w:hAnsiTheme="minorHAnsi"/>
          <w:sz w:val="24"/>
          <w:szCs w:val="24"/>
        </w:rPr>
        <w:t xml:space="preserve"> Beitrittsgesuch-PDF)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6" w:name="_Toc531680872"/>
      <w:bookmarkStart w:id="7" w:name="_Toc465157548"/>
      <w:r w:rsidRPr="00D35B94">
        <w:rPr>
          <w:rFonts w:asciiTheme="minorHAnsi" w:hAnsiTheme="minorHAnsi"/>
        </w:rPr>
        <w:t>Zielgruppen</w:t>
      </w:r>
      <w:bookmarkEnd w:id="6"/>
      <w:bookmarkEnd w:id="7"/>
    </w:p>
    <w:p w:rsidR="008D3DD3" w:rsidRPr="00BE3B4F" w:rsidRDefault="00BE3B4F" w:rsidP="008D3DD3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8" w:name="_Toc465157549"/>
      <w:r w:rsidRPr="00D35B94">
        <w:rPr>
          <w:rFonts w:asciiTheme="minorHAnsi" w:hAnsiTheme="minorHAnsi"/>
        </w:rPr>
        <w:t>Ziele</w:t>
      </w:r>
      <w:bookmarkEnd w:id="4"/>
      <w:bookmarkEnd w:id="5"/>
      <w:bookmarkEnd w:id="8"/>
    </w:p>
    <w:p w:rsidR="008D3DD3" w:rsidRPr="00BE3B4F" w:rsidRDefault="00BE3B4F" w:rsidP="00BE3B4F">
      <w:pPr>
        <w:ind w:left="576" w:right="-96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b/>
          <w:color w:val="FF0000"/>
        </w:rPr>
        <w:t>Kunden Diskussion</w:t>
      </w:r>
      <w:bookmarkStart w:id="9" w:name="_Toc519159224"/>
      <w:bookmarkStart w:id="10" w:name="_Toc531680873"/>
      <w:bookmarkStart w:id="11" w:name="_Toc519159225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2" w:name="_Toc531680875"/>
      <w:bookmarkStart w:id="13" w:name="_Toc465157552"/>
      <w:bookmarkEnd w:id="9"/>
      <w:bookmarkEnd w:id="10"/>
      <w:r w:rsidRPr="00D35B94">
        <w:rPr>
          <w:rFonts w:asciiTheme="minorHAnsi" w:hAnsiTheme="minorHAnsi"/>
        </w:rPr>
        <w:t>Inhalt, Umfang, Grenzen</w:t>
      </w:r>
      <w:bookmarkEnd w:id="11"/>
      <w:bookmarkEnd w:id="12"/>
      <w:bookmarkEnd w:id="13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Umfang des Angebotes, Dienstleistungen, Seiten &amp; Inhalte (grob): </w:t>
      </w:r>
    </w:p>
    <w:p w:rsidR="008D3DD3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Der Seiteninhalt beträgt:</w:t>
      </w:r>
    </w:p>
    <w:p w:rsidR="007705BF" w:rsidRDefault="007705BF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Eine Home</w:t>
      </w:r>
      <w:r w:rsidR="004879DC">
        <w:rPr>
          <w:rFonts w:asciiTheme="minorHAnsi" w:hAnsiTheme="minorHAnsi"/>
          <w:sz w:val="24"/>
          <w:szCs w:val="24"/>
        </w:rPr>
        <w:t xml:space="preserve">-, </w:t>
      </w:r>
      <w:proofErr w:type="spellStart"/>
      <w:r w:rsidR="004879DC">
        <w:rPr>
          <w:rFonts w:asciiTheme="minorHAnsi" w:hAnsiTheme="minorHAnsi"/>
          <w:sz w:val="24"/>
          <w:szCs w:val="24"/>
        </w:rPr>
        <w:t>Über</w:t>
      </w:r>
      <w:proofErr w:type="spellEnd"/>
      <w:r w:rsidR="004879DC">
        <w:rPr>
          <w:rFonts w:asciiTheme="minorHAnsi" w:hAnsiTheme="minorHAnsi"/>
          <w:sz w:val="24"/>
          <w:szCs w:val="24"/>
        </w:rPr>
        <w:t xml:space="preserve"> uns-, Aktuelles-, Kontakt- und Mitglied werden Seite.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werden alle Seiten dynamisch sein. (</w:t>
      </w:r>
      <w:proofErr w:type="spellStart"/>
      <w:r>
        <w:rPr>
          <w:rFonts w:asciiTheme="minorHAnsi" w:hAnsiTheme="minorHAnsi"/>
          <w:sz w:val="24"/>
          <w:szCs w:val="24"/>
        </w:rPr>
        <w:t>Wordpress</w:t>
      </w:r>
      <w:proofErr w:type="spellEnd"/>
      <w:r>
        <w:rPr>
          <w:rFonts w:asciiTheme="minorHAnsi" w:hAnsiTheme="minorHAnsi"/>
          <w:sz w:val="24"/>
          <w:szCs w:val="24"/>
        </w:rPr>
        <w:t>)</w:t>
      </w:r>
    </w:p>
    <w:p w:rsidR="00E1212B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Die Besucher können nur auf die Webseite und die Admins können Beiträge</w:t>
      </w:r>
    </w:p>
    <w:p w:rsidR="00E1212B" w:rsidRPr="007539A5" w:rsidRDefault="00E1212B" w:rsidP="007705BF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für Aktuelles schreiben.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Grenzen: 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Logisch:</w:t>
      </w:r>
    </w:p>
    <w:p w:rsidR="008D3DD3" w:rsidRDefault="00F06892" w:rsidP="00F06892">
      <w:pPr>
        <w:ind w:left="708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Es gibt keinen Shop.</w:t>
      </w:r>
      <w:bookmarkStart w:id="14" w:name="_Toc519159226"/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15" w:name="_Toc531680877"/>
      <w:bookmarkStart w:id="16" w:name="_Toc531680878"/>
      <w:bookmarkStart w:id="17" w:name="_Toc465157554"/>
      <w:r w:rsidRPr="00D35B94">
        <w:rPr>
          <w:rFonts w:asciiTheme="minorHAnsi" w:hAnsiTheme="minorHAnsi"/>
        </w:rPr>
        <w:t>Ra</w:t>
      </w:r>
      <w:r w:rsidR="00F06892">
        <w:rPr>
          <w:rFonts w:asciiTheme="minorHAnsi" w:hAnsiTheme="minorHAnsi"/>
        </w:rPr>
        <w:t>h</w:t>
      </w:r>
      <w:r w:rsidRPr="00D35B94">
        <w:rPr>
          <w:rFonts w:asciiTheme="minorHAnsi" w:hAnsiTheme="minorHAnsi"/>
        </w:rPr>
        <w:t>menbedingungen</w:t>
      </w:r>
      <w:bookmarkEnd w:id="14"/>
      <w:bookmarkEnd w:id="15"/>
      <w:bookmarkEnd w:id="16"/>
      <w:bookmarkEnd w:id="17"/>
    </w:p>
    <w:p w:rsidR="008D3DD3" w:rsidRDefault="008D3DD3" w:rsidP="00796368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Server-Infrastruktur</w:t>
      </w:r>
    </w:p>
    <w:p w:rsidR="00796368" w:rsidRDefault="00C30C6F" w:rsidP="00796368">
      <w:pPr>
        <w:ind w:left="708"/>
      </w:pPr>
      <w:r>
        <w:t xml:space="preserve">Host: </w:t>
      </w:r>
      <w:proofErr w:type="spellStart"/>
      <w:r>
        <w:t>Aronet</w:t>
      </w:r>
      <w:proofErr w:type="spellEnd"/>
    </w:p>
    <w:p w:rsidR="00C30C6F" w:rsidRPr="00796368" w:rsidRDefault="00C30C6F" w:rsidP="00796368">
      <w:pPr>
        <w:ind w:left="708"/>
      </w:pPr>
      <w:r>
        <w:t>FTP Zugriff für die Webseite.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bookmarkStart w:id="18" w:name="_Toc519159227"/>
      <w:r w:rsidRPr="00D35B94">
        <w:rPr>
          <w:rFonts w:asciiTheme="minorHAnsi" w:hAnsiTheme="minorHAnsi"/>
        </w:rPr>
        <w:t>Client-Infrastruktur</w:t>
      </w:r>
    </w:p>
    <w:p w:rsidR="008D3DD3" w:rsidRPr="007539A5" w:rsidRDefault="00C30C6F" w:rsidP="00A743E2">
      <w:pPr>
        <w:ind w:right="-96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Wordpress</w:t>
      </w:r>
      <w:proofErr w:type="spellEnd"/>
      <w:r>
        <w:rPr>
          <w:rFonts w:asciiTheme="minorHAnsi" w:hAnsiTheme="minorHAnsi"/>
          <w:sz w:val="24"/>
          <w:szCs w:val="24"/>
        </w:rPr>
        <w:t xml:space="preserve"> wird bei meinem Projekt verwendet.</w:t>
      </w:r>
    </w:p>
    <w:p w:rsidR="00C30C6F" w:rsidRDefault="008D3DD3" w:rsidP="00C30C6F">
      <w:pPr>
        <w:pStyle w:val="berschrift2"/>
        <w:rPr>
          <w:rFonts w:asciiTheme="minorHAnsi" w:hAnsiTheme="minorHAnsi"/>
        </w:rPr>
      </w:pPr>
      <w:bookmarkStart w:id="19" w:name="_Toc531680879"/>
      <w:bookmarkStart w:id="20" w:name="_Toc465157555"/>
      <w:r w:rsidRPr="00D35B94">
        <w:rPr>
          <w:rFonts w:asciiTheme="minorHAnsi" w:hAnsiTheme="minorHAnsi"/>
        </w:rPr>
        <w:lastRenderedPageBreak/>
        <w:t>Projektorganisation, Kontakt</w:t>
      </w:r>
      <w:bookmarkEnd w:id="19"/>
      <w:bookmarkEnd w:id="20"/>
      <w:r w:rsidR="00C30C6F">
        <w:rPr>
          <w:rFonts w:asciiTheme="minorHAnsi" w:hAnsiTheme="minorHAnsi"/>
        </w:rPr>
        <w:t>e</w:t>
      </w:r>
    </w:p>
    <w:p w:rsidR="00C30C6F" w:rsidRPr="00C30C6F" w:rsidRDefault="00C30C6F" w:rsidP="00C30C6F">
      <w:pPr>
        <w:ind w:left="567"/>
        <w:rPr>
          <w:b/>
        </w:rPr>
      </w:pPr>
      <w:r>
        <w:rPr>
          <w:rFonts w:asciiTheme="minorHAnsi" w:hAnsiTheme="minorHAnsi"/>
          <w:b/>
          <w:sz w:val="24"/>
          <w:szCs w:val="24"/>
        </w:rPr>
        <w:t>Entwickler</w:t>
      </w:r>
    </w:p>
    <w:p w:rsidR="008D3DD3" w:rsidRDefault="00C30C6F" w:rsidP="008D3DD3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David Gataric</w:t>
      </w:r>
    </w:p>
    <w:p w:rsidR="00C30C6F" w:rsidRDefault="00F9511F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8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gataricdavid@hotmail.com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076 576 67 23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Leiter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Urs Nussbaumer</w:t>
      </w:r>
    </w:p>
    <w:p w:rsidR="00C30C6F" w:rsidRDefault="00F9511F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9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urs.nussbaumer@ict-bz.ch</w:t>
        </w:r>
      </w:hyperlink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078 401 94 45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</w:p>
    <w:p w:rsidR="00C30C6F" w:rsidRDefault="00C30C6F" w:rsidP="00C30C6F">
      <w:pPr>
        <w:ind w:left="567" w:right="-96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Kunde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TC Pilatus</w:t>
      </w:r>
    </w:p>
    <w:p w:rsidR="00C30C6F" w:rsidRDefault="00C30C6F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Katharina </w:t>
      </w:r>
      <w:proofErr w:type="spellStart"/>
      <w:r>
        <w:rPr>
          <w:rFonts w:asciiTheme="minorHAnsi" w:hAnsiTheme="minorHAnsi"/>
          <w:sz w:val="24"/>
          <w:szCs w:val="24"/>
        </w:rPr>
        <w:t>Pellicioli</w:t>
      </w:r>
      <w:proofErr w:type="spellEnd"/>
    </w:p>
    <w:p w:rsidR="00C30C6F" w:rsidRDefault="00F9511F" w:rsidP="00C30C6F">
      <w:pPr>
        <w:ind w:left="567" w:right="-96"/>
        <w:rPr>
          <w:rFonts w:asciiTheme="minorHAnsi" w:hAnsiTheme="minorHAnsi"/>
          <w:sz w:val="24"/>
          <w:szCs w:val="24"/>
        </w:rPr>
      </w:pPr>
      <w:hyperlink r:id="rId10" w:history="1">
        <w:r w:rsidR="00C30C6F" w:rsidRPr="001E7531">
          <w:rPr>
            <w:rStyle w:val="Hyperlink"/>
            <w:rFonts w:asciiTheme="minorHAnsi" w:hAnsiTheme="minorHAnsi"/>
            <w:sz w:val="24"/>
            <w:szCs w:val="24"/>
          </w:rPr>
          <w:t>pellicioli.kaethi@bluewin.ch</w:t>
        </w:r>
      </w:hyperlink>
    </w:p>
    <w:p w:rsidR="00C30C6F" w:rsidRPr="00C30C6F" w:rsidRDefault="007726A2" w:rsidP="00C30C6F">
      <w:pPr>
        <w:ind w:left="567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079 463 16 82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21" w:name="_Toc519159228"/>
      <w:bookmarkStart w:id="22" w:name="_Toc531680881"/>
      <w:bookmarkStart w:id="23" w:name="_Toc465157557"/>
      <w:bookmarkEnd w:id="18"/>
      <w:r w:rsidRPr="00D35B94">
        <w:rPr>
          <w:rFonts w:asciiTheme="minorHAnsi" w:hAnsiTheme="minorHAnsi"/>
        </w:rPr>
        <w:t>Termine</w:t>
      </w:r>
      <w:bookmarkEnd w:id="21"/>
      <w:bookmarkEnd w:id="22"/>
      <w:bookmarkEnd w:id="23"/>
    </w:p>
    <w:p w:rsidR="008D3DD3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7539A5" w:rsidRPr="007539A5" w:rsidRDefault="007539A5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24" w:name="_Toc519159229"/>
      <w:bookmarkStart w:id="25" w:name="_Toc531680884"/>
      <w:r w:rsidRPr="00D35B94">
        <w:rPr>
          <w:rFonts w:asciiTheme="minorHAnsi" w:hAnsiTheme="minorHAnsi"/>
        </w:rPr>
        <w:br w:type="page"/>
      </w:r>
      <w:bookmarkStart w:id="26" w:name="_Toc465157558"/>
      <w:r w:rsidRPr="00D35B94">
        <w:rPr>
          <w:rFonts w:asciiTheme="minorHAnsi" w:hAnsiTheme="minorHAnsi"/>
        </w:rPr>
        <w:lastRenderedPageBreak/>
        <w:t>Konzept, Design, Planung</w:t>
      </w:r>
      <w:bookmarkEnd w:id="24"/>
      <w:bookmarkEnd w:id="25"/>
      <w:bookmarkEnd w:id="26"/>
    </w:p>
    <w:p w:rsidR="008D3DD3" w:rsidRPr="00D35B94" w:rsidRDefault="008D3DD3" w:rsidP="008D3DD3">
      <w:pPr>
        <w:pStyle w:val="berschrift2"/>
        <w:rPr>
          <w:rFonts w:asciiTheme="minorHAnsi" w:hAnsiTheme="minorHAnsi"/>
          <w:lang w:val="en-GB"/>
        </w:rPr>
      </w:pPr>
      <w:bookmarkStart w:id="27" w:name="_Toc531680885"/>
      <w:bookmarkStart w:id="28" w:name="_Toc465157559"/>
      <w:r w:rsidRPr="00D35B94">
        <w:rPr>
          <w:rFonts w:asciiTheme="minorHAnsi" w:hAnsiTheme="minorHAnsi"/>
          <w:lang w:val="en-GB"/>
        </w:rPr>
        <w:t>Site-Map, Navigation</w:t>
      </w:r>
      <w:bookmarkEnd w:id="27"/>
      <w:bookmarkEnd w:id="28"/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  <w:r w:rsidRPr="00AD62AA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67E30A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4294022" cy="1487551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022" cy="148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AD62AA" w:rsidRDefault="00AD62AA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right="-96"/>
        <w:rPr>
          <w:rFonts w:asciiTheme="minorHAnsi" w:hAnsiTheme="minorHAnsi"/>
          <w:sz w:val="24"/>
          <w:szCs w:val="24"/>
        </w:rPr>
      </w:pPr>
    </w:p>
    <w:p w:rsidR="00C30C6F" w:rsidRDefault="00C30C6F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7539A5" w:rsidRDefault="00AD62AA" w:rsidP="00AD62AA">
      <w:pPr>
        <w:ind w:left="576" w:right="-96"/>
        <w:rPr>
          <w:rFonts w:asciiTheme="minorHAnsi" w:hAnsiTheme="minorHAnsi"/>
          <w:sz w:val="24"/>
          <w:szCs w:val="24"/>
        </w:rPr>
      </w:pPr>
    </w:p>
    <w:p w:rsidR="00AD62AA" w:rsidRPr="00AD62AA" w:rsidRDefault="008D3DD3" w:rsidP="00AD62AA">
      <w:pPr>
        <w:pStyle w:val="berschrift2"/>
        <w:rPr>
          <w:rFonts w:asciiTheme="minorHAnsi" w:hAnsiTheme="minorHAnsi"/>
          <w:lang w:val="en-GB"/>
        </w:rPr>
      </w:pPr>
      <w:bookmarkStart w:id="29" w:name="_Toc531680886"/>
      <w:bookmarkStart w:id="30" w:name="_Toc465157560"/>
      <w:r w:rsidRPr="00D35B94">
        <w:rPr>
          <w:rFonts w:asciiTheme="minorHAnsi" w:hAnsiTheme="minorHAnsi"/>
          <w:lang w:val="en-GB"/>
        </w:rPr>
        <w:t>Layout</w:t>
      </w:r>
      <w:bookmarkEnd w:id="29"/>
      <w:bookmarkEnd w:id="30"/>
    </w:p>
    <w:p w:rsidR="008D3DD3" w:rsidRPr="007539A5" w:rsidRDefault="001F1D59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Ich schlage im Verlauf 3-4 </w:t>
      </w:r>
      <w:proofErr w:type="spellStart"/>
      <w:r>
        <w:rPr>
          <w:rFonts w:asciiTheme="minorHAnsi" w:hAnsiTheme="minorHAnsi"/>
          <w:sz w:val="24"/>
          <w:szCs w:val="24"/>
        </w:rPr>
        <w:t>Themes</w:t>
      </w:r>
      <w:proofErr w:type="spellEnd"/>
      <w:r>
        <w:rPr>
          <w:rFonts w:asciiTheme="minorHAnsi" w:hAnsiTheme="minorHAnsi"/>
          <w:sz w:val="24"/>
          <w:szCs w:val="24"/>
        </w:rPr>
        <w:t xml:space="preserve"> vor und bespreche dies mit dem Kunden.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1" w:name="_Toc465157561"/>
      <w:bookmarkStart w:id="32" w:name="_Toc531680891"/>
      <w:bookmarkStart w:id="33" w:name="_Toc531680888"/>
      <w:r w:rsidRPr="00D35B94">
        <w:rPr>
          <w:rFonts w:asciiTheme="minorHAnsi" w:hAnsiTheme="minorHAnsi"/>
        </w:rPr>
        <w:t>Datenherkunft und -format:</w:t>
      </w:r>
      <w:bookmarkEnd w:id="31"/>
      <w:r w:rsidRPr="00D35B94">
        <w:rPr>
          <w:rFonts w:asciiTheme="minorHAnsi" w:hAnsiTheme="minorHAnsi"/>
        </w:rPr>
        <w:t xml:space="preserve"> 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Daten werden vom Kunden gegeben.</w:t>
      </w:r>
    </w:p>
    <w:p w:rsidR="001F1D59" w:rsidRDefault="001F1D59" w:rsidP="001F1D59">
      <w:pPr>
        <w:spacing w:before="20"/>
        <w:ind w:firstLine="576"/>
        <w:rPr>
          <w:rFonts w:asciiTheme="minorHAnsi" w:hAnsiTheme="minorHAnsi"/>
        </w:rPr>
      </w:pPr>
      <w:r>
        <w:rPr>
          <w:rFonts w:asciiTheme="minorHAnsi" w:hAnsiTheme="minorHAnsi"/>
        </w:rPr>
        <w:t>Text in Word.</w:t>
      </w:r>
    </w:p>
    <w:p w:rsidR="008D3DD3" w:rsidRPr="007539A5" w:rsidRDefault="001F1D59" w:rsidP="001F1D59">
      <w:pPr>
        <w:ind w:right="-124" w:firstLine="57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>Bilder in guter Qualität. (nur .</w:t>
      </w:r>
      <w:proofErr w:type="spellStart"/>
      <w:r>
        <w:rPr>
          <w:rFonts w:asciiTheme="minorHAnsi" w:hAnsiTheme="minorHAnsi"/>
        </w:rPr>
        <w:t>jpg</w:t>
      </w:r>
      <w:proofErr w:type="spellEnd"/>
      <w:r>
        <w:rPr>
          <w:rFonts w:asciiTheme="minorHAnsi" w:hAnsiTheme="minorHAnsi"/>
        </w:rPr>
        <w:t xml:space="preserve"> und .</w:t>
      </w:r>
      <w:proofErr w:type="spellStart"/>
      <w:r>
        <w:rPr>
          <w:rFonts w:asciiTheme="minorHAnsi" w:hAnsiTheme="minorHAnsi"/>
        </w:rPr>
        <w:t>png</w:t>
      </w:r>
      <w:proofErr w:type="spellEnd"/>
      <w:r>
        <w:rPr>
          <w:rFonts w:asciiTheme="minorHAnsi" w:hAnsiTheme="minorHAnsi"/>
        </w:rPr>
        <w:t>)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4" w:name="_Toc465157562"/>
      <w:r w:rsidRPr="00D35B94">
        <w:rPr>
          <w:rFonts w:asciiTheme="minorHAnsi" w:hAnsiTheme="minorHAnsi"/>
        </w:rPr>
        <w:t>Die einzelnen Seiten</w:t>
      </w:r>
      <w:bookmarkEnd w:id="34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Seiten</w:t>
      </w:r>
    </w:p>
    <w:tbl>
      <w:tblPr>
        <w:tblW w:w="6624" w:type="dxa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9"/>
        <w:gridCol w:w="2124"/>
        <w:gridCol w:w="2761"/>
      </w:tblGrid>
      <w:tr w:rsidR="002C6D35" w:rsidRPr="00D35B94" w:rsidTr="0059752F">
        <w:trPr>
          <w:trHeight w:val="285"/>
          <w:tblHeader/>
        </w:trPr>
        <w:tc>
          <w:tcPr>
            <w:tcW w:w="1739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Bereich</w:t>
            </w:r>
          </w:p>
        </w:tc>
        <w:tc>
          <w:tcPr>
            <w:tcW w:w="2124" w:type="dxa"/>
            <w:shd w:val="clear" w:color="auto" w:fill="D9D9D9"/>
          </w:tcPr>
          <w:p w:rsidR="002C6D35" w:rsidRPr="00D35B94" w:rsidRDefault="0059752F" w:rsidP="00D35B94">
            <w:pPr>
              <w:rPr>
                <w:rFonts w:asciiTheme="minorHAnsi" w:hAnsiTheme="minorHAnsi"/>
                <w:b/>
                <w:bCs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url</w:t>
            </w:r>
            <w:proofErr w:type="spellEnd"/>
          </w:p>
        </w:tc>
        <w:tc>
          <w:tcPr>
            <w:tcW w:w="2761" w:type="dxa"/>
            <w:shd w:val="clear" w:color="auto" w:fill="D9D9D9"/>
          </w:tcPr>
          <w:p w:rsidR="002C6D35" w:rsidRPr="00D35B94" w:rsidRDefault="002C6D35" w:rsidP="00D35B94">
            <w:pPr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Inhalte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Home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Dies ist die Homepage</w:t>
            </w:r>
          </w:p>
        </w:tc>
      </w:tr>
      <w:tr w:rsidR="002C6D35" w:rsidRPr="00D35B94" w:rsidTr="0059752F">
        <w:trPr>
          <w:trHeight w:val="298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Über uns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Alles über TC Pilatus</w:t>
            </w:r>
          </w:p>
        </w:tc>
      </w:tr>
      <w:tr w:rsidR="002C6D35" w:rsidRPr="00D35B94" w:rsidTr="0059752F">
        <w:trPr>
          <w:trHeight w:val="285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Aktuelles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Ankündigungen und News</w:t>
            </w:r>
          </w:p>
        </w:tc>
      </w:tr>
      <w:tr w:rsidR="002C6D35" w:rsidRPr="00D35B94" w:rsidTr="0059752F">
        <w:trPr>
          <w:trHeight w:val="572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Kontakt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Den TC Pilatus kontaktieren</w:t>
            </w:r>
          </w:p>
        </w:tc>
      </w:tr>
      <w:tr w:rsidR="002C6D35" w:rsidRPr="00D35B94" w:rsidTr="0059752F">
        <w:trPr>
          <w:trHeight w:val="584"/>
        </w:trPr>
        <w:tc>
          <w:tcPr>
            <w:tcW w:w="1739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Mitglied werden</w:t>
            </w:r>
          </w:p>
        </w:tc>
        <w:tc>
          <w:tcPr>
            <w:tcW w:w="2124" w:type="dxa"/>
          </w:tcPr>
          <w:p w:rsidR="002C6D35" w:rsidRPr="00D35B94" w:rsidRDefault="002C6D35" w:rsidP="00D35B9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761" w:type="dxa"/>
          </w:tcPr>
          <w:p w:rsidR="002C6D35" w:rsidRPr="00D35B94" w:rsidRDefault="0059752F" w:rsidP="00D35B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Clubmitglied werden</w:t>
            </w:r>
          </w:p>
        </w:tc>
      </w:tr>
    </w:tbl>
    <w:p w:rsidR="002C6D35" w:rsidRPr="002C6D35" w:rsidRDefault="008D3DD3" w:rsidP="002C6D35">
      <w:pPr>
        <w:ind w:left="576" w:right="-124"/>
        <w:rPr>
          <w:rFonts w:asciiTheme="minorHAnsi" w:hAnsiTheme="minorHAnsi"/>
        </w:rPr>
      </w:pPr>
      <w:r w:rsidRPr="00D35B94">
        <w:rPr>
          <w:rFonts w:asciiTheme="minorHAnsi" w:hAnsiTheme="minorHAnsi"/>
          <w:bCs/>
        </w:rPr>
        <w:t>*) Schritt, in der die Seiten realisiert wird (siehe Vorgehen)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Site-Statistik</w:t>
      </w:r>
    </w:p>
    <w:p w:rsidR="008D3DD3" w:rsidRPr="002C6D35" w:rsidRDefault="002C6D35" w:rsidP="00D850E1">
      <w:pPr>
        <w:ind w:left="576" w:right="-96" w:firstLine="132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</w:rPr>
        <w:t>Zu klären!</w:t>
      </w: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Weitere spezielle Funktionen und Dienste</w:t>
      </w:r>
    </w:p>
    <w:p w:rsidR="008D3DD3" w:rsidRPr="007539A5" w:rsidRDefault="00D850E1" w:rsidP="008D3DD3">
      <w:pPr>
        <w:ind w:left="576" w:right="-9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</w:p>
    <w:p w:rsidR="007539A5" w:rsidRDefault="007539A5">
      <w:pPr>
        <w:spacing w:after="160" w:line="259" w:lineRule="auto"/>
        <w:rPr>
          <w:rFonts w:asciiTheme="minorHAnsi" w:hAnsiTheme="minorHAnsi"/>
          <w:b/>
          <w:spacing w:val="8"/>
          <w:sz w:val="32"/>
          <w:szCs w:val="32"/>
        </w:rPr>
      </w:pPr>
      <w:bookmarkStart w:id="35" w:name="_Toc519159230"/>
      <w:bookmarkStart w:id="36" w:name="_Toc531680896"/>
      <w:bookmarkStart w:id="37" w:name="_Toc465157567"/>
      <w:bookmarkEnd w:id="32"/>
      <w:bookmarkEnd w:id="33"/>
      <w:r>
        <w:rPr>
          <w:rFonts w:asciiTheme="minorHAnsi" w:hAnsiTheme="minorHAnsi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r w:rsidRPr="00D35B94">
        <w:rPr>
          <w:rFonts w:asciiTheme="minorHAnsi" w:hAnsiTheme="minorHAnsi"/>
        </w:rPr>
        <w:lastRenderedPageBreak/>
        <w:t>Realisierung</w:t>
      </w:r>
      <w:bookmarkEnd w:id="35"/>
      <w:bookmarkEnd w:id="36"/>
      <w:bookmarkEnd w:id="37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Vorgehen: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Umsetzung Planen: Ressourcen, Vorgehen, Mittel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Mittel, Werkzeuge, Plattformen, Datenbanken bereitstellen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Verzeichnis-Struktur, Vorlagen, CSS erstellen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Seiten als leeres Gerüst erstellen, Seitentitel, Navigation verlinken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Seiteninhalte erstellen </w:t>
      </w:r>
    </w:p>
    <w:p w:rsidR="008D3DD3" w:rsidRPr="00D35B94" w:rsidRDefault="008D3DD3" w:rsidP="008D3DD3">
      <w:pPr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Testen, Qualitätsprüfung: </w:t>
      </w:r>
      <w:r w:rsidRPr="00D35B94">
        <w:rPr>
          <w:rFonts w:asciiTheme="minorHAnsi" w:hAnsiTheme="minorHAnsi"/>
        </w:rPr>
        <w:br/>
        <w:t xml:space="preserve">- Einhaltung von Richtlinien, Stil, Kompatibilität, Portabilität, Links, </w:t>
      </w:r>
      <w:r w:rsidRPr="00D35B94">
        <w:rPr>
          <w:rFonts w:asciiTheme="minorHAnsi" w:hAnsiTheme="minorHAnsi"/>
        </w:rPr>
        <w:br/>
        <w:t xml:space="preserve">  Grafiken, etc. </w:t>
      </w:r>
      <w:r w:rsidRPr="00D35B94">
        <w:rPr>
          <w:rFonts w:asciiTheme="minorHAnsi" w:hAnsiTheme="minorHAnsi"/>
        </w:rPr>
        <w:br/>
        <w:t xml:space="preserve">- Tests durchführen und dokumentieren (Vorlage "Testprotokoll_Web.dot", </w:t>
      </w:r>
      <w:r w:rsidRPr="00D35B94">
        <w:rPr>
          <w:rFonts w:asciiTheme="minorHAnsi" w:hAnsiTheme="minorHAnsi"/>
        </w:rPr>
        <w:br/>
        <w:t xml:space="preserve">  Link-Checker von Dreamweaver, etc. verwenden)</w:t>
      </w:r>
      <w:r w:rsidRPr="00D35B94">
        <w:rPr>
          <w:rFonts w:asciiTheme="minorHAnsi" w:hAnsiTheme="minorHAnsi"/>
        </w:rPr>
        <w:br/>
        <w:t>- Auftragserfüllung: Fehlt nichts aus dem Pflichtenheft / Konzept?</w:t>
      </w:r>
    </w:p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38" w:name="_Toc531680890"/>
      <w:bookmarkStart w:id="39" w:name="_Toc465157568"/>
      <w:bookmarkStart w:id="40" w:name="_Toc531680897"/>
      <w:r w:rsidRPr="00D35B94">
        <w:rPr>
          <w:rFonts w:asciiTheme="minorHAnsi" w:hAnsiTheme="minorHAnsi"/>
        </w:rPr>
        <w:t>Eingesetzte Technologien &amp; Komponenten für Seiteninhalt</w:t>
      </w:r>
      <w:bookmarkEnd w:id="38"/>
      <w:bookmarkEnd w:id="39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 xml:space="preserve">Eingesetzte Komponenten, Scripts etc., die nicht selber geschrieben wurden: </w:t>
      </w:r>
      <w:r w:rsidRPr="00D35B94">
        <w:rPr>
          <w:rFonts w:asciiTheme="minorHAnsi" w:hAnsiTheme="minorHAnsi"/>
        </w:rPr>
        <w:br/>
        <w:t>Name des Produktes, wo eingesetzt, Version und Quelle?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Alle Technologien, sie speziell sind, müssen dokumentiert sein, inkl. Version, z.B. Flash, XML, VB-</w:t>
      </w:r>
      <w:proofErr w:type="spellStart"/>
      <w:r w:rsidRPr="00D35B94">
        <w:rPr>
          <w:rFonts w:asciiTheme="minorHAnsi" w:hAnsiTheme="minorHAnsi"/>
        </w:rPr>
        <w:t>Script</w:t>
      </w:r>
      <w:proofErr w:type="spellEnd"/>
      <w:r w:rsidRPr="00D35B94">
        <w:rPr>
          <w:rFonts w:asciiTheme="minorHAnsi" w:hAnsiTheme="minorHAnsi"/>
        </w:rPr>
        <w:t>, ActiveX, VRML, Plug-Ins</w:t>
      </w:r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rFonts w:asciiTheme="minorHAnsi" w:hAnsiTheme="minorHAnsi"/>
        </w:rPr>
      </w:pPr>
      <w:r w:rsidRPr="00D35B94">
        <w:rPr>
          <w:rFonts w:asciiTheme="minorHAnsi" w:hAnsiTheme="minorHAnsi"/>
        </w:rPr>
        <w:t>Achtung: Werden Teile der Zielgruppe durch den Einsatz gewisser Technologien ausgeschlossen?</w:t>
      </w:r>
    </w:p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1" w:name="_Toc465157569"/>
      <w:r w:rsidRPr="00D35B94">
        <w:rPr>
          <w:rFonts w:asciiTheme="minorHAnsi" w:hAnsiTheme="minorHAnsi"/>
        </w:rPr>
        <w:t>Vorgehen</w:t>
      </w:r>
      <w:bookmarkEnd w:id="40"/>
      <w:bookmarkEnd w:id="41"/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1 (Minimal-Version, ohne...):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3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Schritt 2 (komplette Site, ...):</w:t>
      </w:r>
    </w:p>
    <w:tbl>
      <w:tblPr>
        <w:tblW w:w="8889" w:type="dxa"/>
        <w:tblInd w:w="5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56"/>
        <w:gridCol w:w="1440"/>
        <w:gridCol w:w="1293"/>
      </w:tblGrid>
      <w:tr w:rsidR="008D3DD3" w:rsidRPr="00D35B94" w:rsidTr="00D35B94">
        <w:trPr>
          <w:tblHeader/>
        </w:trPr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Schritt, Tätigkeit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Zuständig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  <w:b/>
                <w:bCs/>
              </w:rPr>
            </w:pPr>
            <w:r w:rsidRPr="00D35B94">
              <w:rPr>
                <w:rFonts w:asciiTheme="minorHAnsi" w:hAnsiTheme="minorHAnsi"/>
                <w:b/>
                <w:bCs/>
              </w:rPr>
              <w:t>Status: Erledigt?</w:t>
            </w:r>
          </w:p>
        </w:tc>
      </w:tr>
      <w:tr w:rsidR="008D3DD3" w:rsidRPr="00D35B94" w:rsidTr="00D35B94">
        <w:tc>
          <w:tcPr>
            <w:tcW w:w="6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3DD3" w:rsidRPr="00D35B94" w:rsidRDefault="008D3DD3" w:rsidP="00D35B94">
            <w:pPr>
              <w:spacing w:before="20" w:after="20"/>
              <w:rPr>
                <w:rFonts w:asciiTheme="minorHAnsi" w:hAnsiTheme="minorHAnsi"/>
              </w:rPr>
            </w:pPr>
          </w:p>
        </w:tc>
      </w:tr>
    </w:tbl>
    <w:p w:rsidR="008D3DD3" w:rsidRPr="007539A5" w:rsidRDefault="008D3DD3" w:rsidP="008D3DD3">
      <w:pPr>
        <w:ind w:left="567" w:right="-96"/>
        <w:rPr>
          <w:rFonts w:asciiTheme="minorHAnsi" w:hAnsiTheme="minorHAnsi"/>
          <w:sz w:val="24"/>
          <w:szCs w:val="24"/>
        </w:rPr>
      </w:pP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2" w:name="_Toc465157570"/>
      <w:r w:rsidRPr="00D35B94">
        <w:rPr>
          <w:rFonts w:asciiTheme="minorHAnsi" w:hAnsiTheme="minorHAnsi"/>
        </w:rPr>
        <w:t>Tests und Fehlerkorrekturen</w:t>
      </w:r>
      <w:bookmarkEnd w:id="42"/>
    </w:p>
    <w:p w:rsidR="008D3DD3" w:rsidRPr="00D35B94" w:rsidRDefault="008D3DD3" w:rsidP="008D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Siehe eigenes Dokument (Vorlage "Testprotokoll_Web.dot")</w:t>
      </w:r>
    </w:p>
    <w:p w:rsidR="007539A5" w:rsidRDefault="007539A5">
      <w:pPr>
        <w:spacing w:after="160" w:line="259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8D3DD3" w:rsidRPr="00D35B94" w:rsidRDefault="008D3DD3" w:rsidP="008D3DD3">
      <w:pPr>
        <w:pStyle w:val="berschrift1"/>
        <w:rPr>
          <w:rFonts w:asciiTheme="minorHAnsi" w:hAnsiTheme="minorHAnsi"/>
        </w:rPr>
      </w:pPr>
      <w:bookmarkStart w:id="43" w:name="_Toc519159231"/>
      <w:bookmarkStart w:id="44" w:name="_Toc531680900"/>
      <w:bookmarkStart w:id="45" w:name="_Toc465157571"/>
      <w:r w:rsidRPr="00D35B94">
        <w:rPr>
          <w:rFonts w:asciiTheme="minorHAnsi" w:hAnsiTheme="minorHAnsi"/>
        </w:rPr>
        <w:lastRenderedPageBreak/>
        <w:t>Einführung</w:t>
      </w:r>
      <w:bookmarkEnd w:id="43"/>
      <w:bookmarkEnd w:id="44"/>
      <w:bookmarkEnd w:id="45"/>
      <w:r w:rsidRPr="00D35B94">
        <w:rPr>
          <w:rFonts w:asciiTheme="minorHAnsi" w:hAnsiTheme="minorHAnsi"/>
        </w:rPr>
        <w:t xml:space="preserve"> </w:t>
      </w:r>
    </w:p>
    <w:p w:rsidR="008D3DD3" w:rsidRPr="00D35B94" w:rsidRDefault="008D3DD3" w:rsidP="008D3DD3">
      <w:pPr>
        <w:pStyle w:val="berschrift2"/>
        <w:rPr>
          <w:rFonts w:asciiTheme="minorHAnsi" w:hAnsiTheme="minorHAnsi"/>
        </w:rPr>
      </w:pPr>
      <w:bookmarkStart w:id="46" w:name="_Toc465157572"/>
      <w:bookmarkStart w:id="47" w:name="_Toc531680901"/>
      <w:r w:rsidRPr="00D35B94">
        <w:rPr>
          <w:rFonts w:asciiTheme="minorHAnsi" w:hAnsiTheme="minorHAnsi"/>
        </w:rPr>
        <w:t>Seite auffindbar machen</w:t>
      </w:r>
      <w:bookmarkEnd w:id="46"/>
    </w:p>
    <w:p w:rsidR="008D3DD3" w:rsidRDefault="00565394" w:rsidP="008D3DD3">
      <w:pPr>
        <w:ind w:left="576" w:right="-96"/>
        <w:rPr>
          <w:rFonts w:asciiTheme="minorHAnsi" w:hAnsiTheme="minorHAnsi"/>
        </w:rPr>
      </w:pPr>
      <w:r>
        <w:rPr>
          <w:rFonts w:asciiTheme="minorHAnsi" w:hAnsiTheme="minorHAnsi"/>
        </w:rPr>
        <w:t>Die Seite soll mit allen Suchmaschinen gefunden werden. Wenn man Tennisclub Pilatus Kriens</w:t>
      </w:r>
    </w:p>
    <w:p w:rsidR="00565394" w:rsidRPr="00565394" w:rsidRDefault="00565394" w:rsidP="008D3DD3">
      <w:pPr>
        <w:ind w:left="576" w:right="-96"/>
        <w:rPr>
          <w:rFonts w:asciiTheme="minorHAnsi" w:hAnsiTheme="minorHAnsi"/>
        </w:rPr>
      </w:pPr>
      <w:r w:rsidRPr="00565394">
        <w:rPr>
          <w:rFonts w:asciiTheme="minorHAnsi" w:hAnsiTheme="minorHAnsi"/>
        </w:rPr>
        <w:t>oder was Ähnliches eingibt soll die Seite kommen.</w:t>
      </w:r>
    </w:p>
    <w:bookmarkEnd w:id="47"/>
    <w:p w:rsidR="008D3DD3" w:rsidRPr="007539A5" w:rsidRDefault="008D3DD3" w:rsidP="008D3DD3">
      <w:pPr>
        <w:ind w:left="576" w:right="-96"/>
        <w:rPr>
          <w:rFonts w:asciiTheme="minorHAnsi" w:hAnsiTheme="minorHAnsi"/>
          <w:sz w:val="24"/>
          <w:szCs w:val="24"/>
        </w:rPr>
      </w:pPr>
    </w:p>
    <w:p w:rsidR="008D3DD3" w:rsidRDefault="008D3DD3" w:rsidP="002877C2">
      <w:pPr>
        <w:pStyle w:val="berschrift2"/>
        <w:rPr>
          <w:rFonts w:asciiTheme="minorHAnsi" w:hAnsiTheme="minorHAnsi"/>
        </w:rPr>
      </w:pPr>
      <w:bookmarkStart w:id="48" w:name="_Toc465157574"/>
      <w:r w:rsidRPr="00D35B94">
        <w:rPr>
          <w:rFonts w:asciiTheme="minorHAnsi" w:hAnsiTheme="minorHAnsi"/>
        </w:rPr>
        <w:t>Information, Schulung, Prozesse einführen...</w:t>
      </w:r>
      <w:bookmarkEnd w:id="48"/>
    </w:p>
    <w:p w:rsidR="002877C2" w:rsidRPr="002877C2" w:rsidRDefault="002877C2" w:rsidP="002877C2">
      <w:pPr>
        <w:ind w:left="576"/>
      </w:pPr>
      <w:r>
        <w:t>Ich werde dem Kunden das Wichtigste zeigen, so dass der Kunde dann die Webseite administrieren kann.</w:t>
      </w:r>
    </w:p>
    <w:p w:rsidR="007539A5" w:rsidRDefault="007539A5">
      <w:pPr>
        <w:spacing w:after="160" w:line="259" w:lineRule="auto"/>
        <w:rPr>
          <w:rFonts w:asciiTheme="minorHAnsi" w:hAnsiTheme="minorHAnsi" w:cs="Times New Roman"/>
          <w:b/>
          <w:bCs/>
          <w:spacing w:val="8"/>
          <w:sz w:val="32"/>
        </w:rPr>
      </w:pPr>
      <w:bookmarkStart w:id="49" w:name="_Toc519159220"/>
      <w:bookmarkStart w:id="50" w:name="_Toc531680869"/>
      <w:bookmarkStart w:id="51" w:name="_Toc465157577"/>
      <w:bookmarkStart w:id="52" w:name="_Toc531680909"/>
      <w:bookmarkStart w:id="53" w:name="_GoBack"/>
      <w:bookmarkEnd w:id="53"/>
      <w:r>
        <w:rPr>
          <w:rFonts w:asciiTheme="minorHAnsi" w:hAnsiTheme="minorHAnsi"/>
        </w:rPr>
        <w:br w:type="page"/>
      </w:r>
    </w:p>
    <w:p w:rsidR="00555A8C" w:rsidRPr="00555A8C" w:rsidRDefault="00555A8C" w:rsidP="00555A8C">
      <w:pPr>
        <w:pStyle w:val="Formatvorlageberschrift1Rechts-022cm"/>
        <w:numPr>
          <w:ilvl w:val="0"/>
          <w:numId w:val="0"/>
        </w:numPr>
        <w:ind w:left="431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lastRenderedPageBreak/>
        <w:t>Kommt noch!</w:t>
      </w: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r w:rsidRPr="00D35B94">
        <w:rPr>
          <w:rFonts w:asciiTheme="minorHAnsi" w:hAnsiTheme="minorHAnsi"/>
        </w:rPr>
        <w:t>Sitzungen, Dokumentgeschichte</w:t>
      </w:r>
      <w:bookmarkEnd w:id="49"/>
      <w:bookmarkEnd w:id="50"/>
      <w:r w:rsidRPr="00D35B94">
        <w:rPr>
          <w:rFonts w:asciiTheme="minorHAnsi" w:hAnsiTheme="minorHAnsi"/>
        </w:rPr>
        <w:t>, verwandte Dokumente</w:t>
      </w:r>
      <w:bookmarkEnd w:id="51"/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Sitzungen, Traktanden, Beschlüsse: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Teilnehmer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Traktanden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Resultate, Beschlüsse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Dokumentgeschichte, Änderungen gegenüber der letzten Dokument-Version: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1"/>
        <w:gridCol w:w="4220"/>
      </w:tblGrid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Datum</w:t>
            </w: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Autor</w:t>
            </w: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sz w:val="22"/>
                <w:szCs w:val="22"/>
              </w:rPr>
              <w:t>Kommentar, was wurde überarbeitet?</w:t>
            </w: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rPr>
          <w:trHeight w:val="261"/>
        </w:trPr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204" w:type="dxa"/>
          </w:tcPr>
          <w:p w:rsidR="008D3DD3" w:rsidRPr="007539A5" w:rsidRDefault="008D3DD3" w:rsidP="00D35B94">
            <w:pPr>
              <w:pStyle w:val="NormalNo"/>
              <w:tabs>
                <w:tab w:val="clear" w:pos="3402"/>
              </w:tabs>
              <w:rPr>
                <w:rFonts w:asciiTheme="minorHAnsi" w:hAnsiTheme="minorHAnsi"/>
                <w:noProof w:val="0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2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67" w:right="-124"/>
        <w:rPr>
          <w:rFonts w:asciiTheme="minorHAnsi" w:hAnsiTheme="minorHAnsi"/>
        </w:rPr>
      </w:pPr>
    </w:p>
    <w:p w:rsidR="008D3DD3" w:rsidRPr="007539A5" w:rsidRDefault="008D3DD3" w:rsidP="008D3DD3">
      <w:pPr>
        <w:spacing w:after="120"/>
        <w:ind w:left="567" w:right="-124"/>
        <w:rPr>
          <w:rFonts w:asciiTheme="minorHAnsi" w:hAnsiTheme="minorHAnsi"/>
          <w:sz w:val="24"/>
          <w:szCs w:val="24"/>
        </w:rPr>
      </w:pPr>
      <w:r w:rsidRPr="007539A5">
        <w:rPr>
          <w:rFonts w:asciiTheme="minorHAnsi" w:hAnsiTheme="minorHAnsi"/>
          <w:sz w:val="24"/>
          <w:szCs w:val="24"/>
        </w:rPr>
        <w:t>Verwandte / referenzierte Dokumente:</w:t>
      </w:r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3"/>
        <w:gridCol w:w="4140"/>
        <w:gridCol w:w="1980"/>
        <w:gridCol w:w="2013"/>
      </w:tblGrid>
      <w:tr w:rsidR="008D3DD3" w:rsidRPr="007539A5" w:rsidTr="00D35B94">
        <w:trPr>
          <w:tblHeader/>
        </w:trPr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Nr.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 xml:space="preserve">Dateiname / URL, </w:t>
            </w: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br/>
              <w:t>Autor</w:t>
            </w: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Titel / Inhalt</w:t>
            </w: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Cs/>
                <w:sz w:val="22"/>
                <w:szCs w:val="22"/>
              </w:rPr>
              <w:t>Datum, Autor</w:t>
            </w: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[1]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[2]</w:t>
            </w: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6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4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01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spacing w:after="120"/>
        <w:ind w:left="567" w:right="-124"/>
        <w:rPr>
          <w:rFonts w:asciiTheme="minorHAnsi" w:hAnsiTheme="minorHAnsi"/>
        </w:rPr>
      </w:pPr>
    </w:p>
    <w:p w:rsidR="008D3DD3" w:rsidRPr="00D35B94" w:rsidRDefault="008D3DD3" w:rsidP="008D3DD3">
      <w:pPr>
        <w:pBdr>
          <w:bottom w:val="single" w:sz="4" w:space="1" w:color="auto"/>
        </w:pBdr>
        <w:ind w:right="-124"/>
        <w:rPr>
          <w:rFonts w:asciiTheme="minorHAnsi" w:hAnsiTheme="minorHAnsi"/>
        </w:rPr>
      </w:pPr>
    </w:p>
    <w:p w:rsidR="008D3DD3" w:rsidRPr="00D35B94" w:rsidRDefault="008D3DD3" w:rsidP="008D3DD3">
      <w:pPr>
        <w:pStyle w:val="Formatvorlageberschrift1Rechts-022cm"/>
        <w:rPr>
          <w:rFonts w:asciiTheme="minorHAnsi" w:hAnsiTheme="minorHAnsi"/>
        </w:rPr>
      </w:pPr>
      <w:bookmarkStart w:id="54" w:name="_Toc465157578"/>
      <w:r w:rsidRPr="00D35B94">
        <w:rPr>
          <w:rFonts w:asciiTheme="minorHAnsi" w:hAnsiTheme="minorHAnsi"/>
        </w:rPr>
        <w:t>Pendenzen</w:t>
      </w:r>
      <w:bookmarkEnd w:id="52"/>
      <w:r w:rsidRPr="00D35B94">
        <w:rPr>
          <w:rFonts w:asciiTheme="minorHAnsi" w:hAnsiTheme="minorHAnsi"/>
        </w:rPr>
        <w:t xml:space="preserve">, </w:t>
      </w:r>
      <w:bookmarkStart w:id="55" w:name="_Toc531680910"/>
      <w:r w:rsidRPr="00D35B94">
        <w:rPr>
          <w:rFonts w:asciiTheme="minorHAnsi" w:hAnsiTheme="minorHAnsi"/>
        </w:rPr>
        <w:t>offene Fragen</w:t>
      </w:r>
      <w:bookmarkEnd w:id="54"/>
      <w:bookmarkEnd w:id="55"/>
    </w:p>
    <w:tbl>
      <w:tblPr>
        <w:tblW w:w="8826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3"/>
        <w:gridCol w:w="6480"/>
        <w:gridCol w:w="1293"/>
      </w:tblGrid>
      <w:tr w:rsidR="008D3DD3" w:rsidRPr="007539A5" w:rsidTr="00D35B94">
        <w:trPr>
          <w:tblHeader/>
        </w:trPr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Von:</w:t>
            </w: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Pendenz, Frage:</w:t>
            </w: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7539A5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Status: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  <w:r w:rsidRPr="007539A5">
              <w:rPr>
                <w:rFonts w:asciiTheme="minorHAnsi" w:hAnsiTheme="minorHAnsi"/>
                <w:sz w:val="22"/>
                <w:szCs w:val="22"/>
              </w:rPr>
              <w:t>erledigt?</w:t>
            </w: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D3DD3" w:rsidRPr="007539A5" w:rsidTr="00D35B94">
        <w:tc>
          <w:tcPr>
            <w:tcW w:w="105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480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293" w:type="dxa"/>
          </w:tcPr>
          <w:p w:rsidR="008D3DD3" w:rsidRPr="007539A5" w:rsidRDefault="008D3DD3" w:rsidP="00D35B9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8D3DD3" w:rsidRPr="00D35B94" w:rsidRDefault="008D3DD3" w:rsidP="008D3DD3">
      <w:pPr>
        <w:ind w:left="576"/>
        <w:rPr>
          <w:rFonts w:asciiTheme="minorHAnsi" w:hAnsiTheme="minorHAnsi"/>
        </w:rPr>
      </w:pPr>
    </w:p>
    <w:p w:rsidR="00FB6770" w:rsidRPr="00D35B94" w:rsidRDefault="00FB6770">
      <w:pPr>
        <w:rPr>
          <w:rFonts w:asciiTheme="minorHAnsi" w:hAnsiTheme="minorHAnsi"/>
        </w:rPr>
      </w:pPr>
    </w:p>
    <w:sectPr w:rsidR="00FB6770" w:rsidRPr="00D35B94" w:rsidSect="00D35B94">
      <w:footerReference w:type="default" r:id="rId12"/>
      <w:headerReference w:type="first" r:id="rId13"/>
      <w:footerReference w:type="first" r:id="rId14"/>
      <w:pgSz w:w="11906" w:h="16838" w:code="9"/>
      <w:pgMar w:top="1871" w:right="1219" w:bottom="1701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11F" w:rsidRDefault="00F9511F" w:rsidP="008D3DD3">
      <w:pPr>
        <w:spacing w:line="240" w:lineRule="auto"/>
      </w:pPr>
      <w:r>
        <w:separator/>
      </w:r>
    </w:p>
  </w:endnote>
  <w:endnote w:type="continuationSeparator" w:id="0">
    <w:p w:rsidR="00F9511F" w:rsidRDefault="00F9511F" w:rsidP="008D3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EC0E31">
      <w:tc>
        <w:tcPr>
          <w:tcW w:w="3828" w:type="dxa"/>
        </w:tcPr>
        <w:p w:rsidR="00BE3B4F" w:rsidRDefault="00BE3B4F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>
            <w:t>Dokument2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EC0E31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726A2">
            <w:t>06.12.2017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D1633">
            <w:t>6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D1633">
            <w:t>7</w:t>
          </w:r>
          <w:r>
            <w:fldChar w:fldCharType="end"/>
          </w:r>
        </w:p>
      </w:tc>
    </w:tr>
  </w:tbl>
  <w:p w:rsidR="00BE3B4F" w:rsidRDefault="00BE3B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0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827"/>
      <w:gridCol w:w="1448"/>
    </w:tblGrid>
    <w:tr w:rsidR="00BE3B4F" w:rsidTr="00BE3B4F">
      <w:tc>
        <w:tcPr>
          <w:tcW w:w="3828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FILENAME </w:instrText>
          </w:r>
          <w:r>
            <w:fldChar w:fldCharType="separate"/>
          </w:r>
          <w:r>
            <w:t>Dokument2</w:t>
          </w:r>
          <w:r>
            <w:fldChar w:fldCharType="end"/>
          </w:r>
          <w:r>
            <w:t xml:space="preserve"> </w:t>
          </w:r>
        </w:p>
      </w:tc>
      <w:tc>
        <w:tcPr>
          <w:tcW w:w="3827" w:type="dxa"/>
        </w:tcPr>
        <w:p w:rsidR="00BE3B4F" w:rsidRDefault="00BE3B4F" w:rsidP="00326536">
          <w:pPr>
            <w:pStyle w:val="Fuzeile"/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>
            <w:t>David</w:t>
          </w:r>
          <w:r>
            <w:fldChar w:fldCharType="end"/>
          </w:r>
          <w:r>
            <w:t xml:space="preserve">, 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726A2">
            <w:t>06.12.2017</w:t>
          </w:r>
          <w:r>
            <w:fldChar w:fldCharType="end"/>
          </w:r>
        </w:p>
      </w:tc>
      <w:tc>
        <w:tcPr>
          <w:tcW w:w="1448" w:type="dxa"/>
        </w:tcPr>
        <w:p w:rsidR="00BE3B4F" w:rsidRDefault="00BE3B4F" w:rsidP="00326536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D1633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D1633">
            <w:t>7</w:t>
          </w:r>
          <w:r>
            <w:fldChar w:fldCharType="end"/>
          </w:r>
        </w:p>
      </w:tc>
    </w:tr>
  </w:tbl>
  <w:p w:rsidR="00BE3B4F" w:rsidRPr="00326536" w:rsidRDefault="00BE3B4F" w:rsidP="003265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11F" w:rsidRDefault="00F9511F" w:rsidP="008D3DD3">
      <w:pPr>
        <w:spacing w:line="240" w:lineRule="auto"/>
      </w:pPr>
      <w:r>
        <w:separator/>
      </w:r>
    </w:p>
  </w:footnote>
  <w:footnote w:type="continuationSeparator" w:id="0">
    <w:p w:rsidR="00F9511F" w:rsidRDefault="00F9511F" w:rsidP="008D3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  <w:gridCol w:w="4947"/>
    </w:tblGrid>
    <w:tr w:rsidR="00BE3B4F">
      <w:tc>
        <w:tcPr>
          <w:tcW w:w="4516" w:type="dxa"/>
        </w:tcPr>
        <w:p w:rsidR="00BE3B4F" w:rsidRDefault="00BE3B4F">
          <w:pPr>
            <w:pStyle w:val="Kopfzeile"/>
          </w:pPr>
        </w:p>
      </w:tc>
      <w:tc>
        <w:tcPr>
          <w:tcW w:w="4947" w:type="dxa"/>
        </w:tcPr>
        <w:p w:rsidR="00BE3B4F" w:rsidRDefault="00BE3B4F" w:rsidP="008D3DD3">
          <w:pPr>
            <w:pStyle w:val="Kopfzeile"/>
            <w:jc w:val="right"/>
          </w:pPr>
          <w:r w:rsidRPr="00B908DB">
            <w:rPr>
              <w:noProof/>
              <w:lang w:eastAsia="de-CH"/>
            </w:rPr>
            <w:drawing>
              <wp:inline distT="0" distB="0" distL="0" distR="0" wp14:anchorId="6EF773B6" wp14:editId="261EF280">
                <wp:extent cx="476316" cy="485843"/>
                <wp:effectExtent l="0" t="0" r="0" b="952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E3B4F" w:rsidRDefault="00BE3B4F" w:rsidP="00D35B94">
    <w:pPr>
      <w:pStyle w:val="Kopfzeile"/>
      <w:spacing w:after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4BD"/>
    <w:multiLevelType w:val="multilevel"/>
    <w:tmpl w:val="867498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BD61E8"/>
    <w:multiLevelType w:val="hybridMultilevel"/>
    <w:tmpl w:val="83F867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A668A8"/>
    <w:multiLevelType w:val="hybridMultilevel"/>
    <w:tmpl w:val="70E8103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D1C0A72"/>
    <w:multiLevelType w:val="hybridMultilevel"/>
    <w:tmpl w:val="B32084D0"/>
    <w:lvl w:ilvl="0" w:tplc="A28AEFCA">
      <w:start w:val="1"/>
      <w:numFmt w:val="bullet"/>
      <w:lvlRestart w:val="0"/>
      <w:lvlText w:val="-"/>
      <w:lvlJc w:val="left"/>
      <w:pPr>
        <w:tabs>
          <w:tab w:val="num" w:pos="924"/>
        </w:tabs>
        <w:ind w:left="924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5F4F1F"/>
    <w:multiLevelType w:val="hybridMultilevel"/>
    <w:tmpl w:val="5BD8D8F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358593E"/>
    <w:multiLevelType w:val="hybridMultilevel"/>
    <w:tmpl w:val="F0FA584C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95E19"/>
    <w:multiLevelType w:val="hybridMultilevel"/>
    <w:tmpl w:val="50C0600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5FD"/>
    <w:multiLevelType w:val="hybridMultilevel"/>
    <w:tmpl w:val="E9D8AA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4C715E6"/>
    <w:multiLevelType w:val="hybridMultilevel"/>
    <w:tmpl w:val="7ABCECE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A117D26"/>
    <w:multiLevelType w:val="hybridMultilevel"/>
    <w:tmpl w:val="DB945DE6"/>
    <w:lvl w:ilvl="0" w:tplc="0407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21800E0"/>
    <w:multiLevelType w:val="hybridMultilevel"/>
    <w:tmpl w:val="772C323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7557E43"/>
    <w:multiLevelType w:val="hybridMultilevel"/>
    <w:tmpl w:val="2D6AB0BC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1CC3717"/>
    <w:multiLevelType w:val="singleLevel"/>
    <w:tmpl w:val="9D984950"/>
    <w:lvl w:ilvl="0"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A8902D5"/>
    <w:multiLevelType w:val="hybridMultilevel"/>
    <w:tmpl w:val="B0C274E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28731A2"/>
    <w:multiLevelType w:val="hybridMultilevel"/>
    <w:tmpl w:val="760636F0"/>
    <w:lvl w:ilvl="0" w:tplc="F83479C2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Letter Gothic" w:eastAsia="Times New Roman" w:hAnsi="Letter Gothic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63824115"/>
    <w:multiLevelType w:val="hybridMultilevel"/>
    <w:tmpl w:val="0F80F02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8A0F76"/>
    <w:multiLevelType w:val="hybridMultilevel"/>
    <w:tmpl w:val="99BEA1F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5547AE5"/>
    <w:multiLevelType w:val="hybridMultilevel"/>
    <w:tmpl w:val="F3187FD2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229E626E">
      <w:numFmt w:val="bullet"/>
      <w:lvlText w:val=""/>
      <w:lvlJc w:val="left"/>
      <w:pPr>
        <w:tabs>
          <w:tab w:val="num" w:pos="2016"/>
        </w:tabs>
        <w:ind w:left="2016" w:hanging="360"/>
      </w:pPr>
      <w:rPr>
        <w:rFonts w:ascii="Symbol" w:eastAsia="Times New Roman" w:hAnsi="Symbol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7AA43271"/>
    <w:multiLevelType w:val="hybridMultilevel"/>
    <w:tmpl w:val="ADFE6E0E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7C907E24"/>
    <w:multiLevelType w:val="hybridMultilevel"/>
    <w:tmpl w:val="0038A33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D904375"/>
    <w:multiLevelType w:val="hybridMultilevel"/>
    <w:tmpl w:val="31087F9E"/>
    <w:lvl w:ilvl="0" w:tplc="0CB2758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93E21"/>
    <w:multiLevelType w:val="hybridMultilevel"/>
    <w:tmpl w:val="7DBC2F70"/>
    <w:lvl w:ilvl="0" w:tplc="0CB2758C">
      <w:start w:val="1"/>
      <w:numFmt w:val="bullet"/>
      <w:lvlRestart w:val="0"/>
      <w:lvlText w:val="-"/>
      <w:lvlJc w:val="left"/>
      <w:pPr>
        <w:tabs>
          <w:tab w:val="num" w:pos="933"/>
        </w:tabs>
        <w:ind w:left="933" w:hanging="357"/>
      </w:pPr>
      <w:rPr>
        <w:rFonts w:ascii="Letter Gothic" w:hAnsi="Letter Gothic" w:hint="default"/>
        <w:b w:val="0"/>
        <w:i w:val="0"/>
        <w:color w:val="auto"/>
        <w:sz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8"/>
  </w:num>
  <w:num w:numId="5">
    <w:abstractNumId w:val="21"/>
  </w:num>
  <w:num w:numId="6">
    <w:abstractNumId w:val="4"/>
  </w:num>
  <w:num w:numId="7">
    <w:abstractNumId w:val="17"/>
  </w:num>
  <w:num w:numId="8">
    <w:abstractNumId w:val="2"/>
  </w:num>
  <w:num w:numId="9">
    <w:abstractNumId w:val="20"/>
  </w:num>
  <w:num w:numId="10">
    <w:abstractNumId w:val="6"/>
  </w:num>
  <w:num w:numId="11">
    <w:abstractNumId w:val="7"/>
  </w:num>
  <w:num w:numId="12">
    <w:abstractNumId w:val="11"/>
  </w:num>
  <w:num w:numId="13">
    <w:abstractNumId w:val="8"/>
  </w:num>
  <w:num w:numId="14">
    <w:abstractNumId w:val="5"/>
  </w:num>
  <w:num w:numId="15">
    <w:abstractNumId w:val="9"/>
  </w:num>
  <w:num w:numId="16">
    <w:abstractNumId w:val="15"/>
  </w:num>
  <w:num w:numId="17">
    <w:abstractNumId w:val="16"/>
  </w:num>
  <w:num w:numId="18">
    <w:abstractNumId w:val="1"/>
  </w:num>
  <w:num w:numId="19">
    <w:abstractNumId w:val="10"/>
  </w:num>
  <w:num w:numId="20">
    <w:abstractNumId w:val="19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DA"/>
    <w:rsid w:val="00001A2D"/>
    <w:rsid w:val="00071619"/>
    <w:rsid w:val="00110EB9"/>
    <w:rsid w:val="00131996"/>
    <w:rsid w:val="001F1D59"/>
    <w:rsid w:val="002877C2"/>
    <w:rsid w:val="002C6D35"/>
    <w:rsid w:val="00326536"/>
    <w:rsid w:val="00440B3D"/>
    <w:rsid w:val="004879DC"/>
    <w:rsid w:val="00555A8C"/>
    <w:rsid w:val="00565394"/>
    <w:rsid w:val="0059752F"/>
    <w:rsid w:val="005A4A8A"/>
    <w:rsid w:val="00601343"/>
    <w:rsid w:val="006F14DA"/>
    <w:rsid w:val="007539A5"/>
    <w:rsid w:val="007705BF"/>
    <w:rsid w:val="007726A2"/>
    <w:rsid w:val="00796368"/>
    <w:rsid w:val="008D3DD3"/>
    <w:rsid w:val="00A67CA7"/>
    <w:rsid w:val="00A743E2"/>
    <w:rsid w:val="00AD1633"/>
    <w:rsid w:val="00AD62AA"/>
    <w:rsid w:val="00BE3B4F"/>
    <w:rsid w:val="00C30C6F"/>
    <w:rsid w:val="00D35B94"/>
    <w:rsid w:val="00D850E1"/>
    <w:rsid w:val="00E1212B"/>
    <w:rsid w:val="00EC0E31"/>
    <w:rsid w:val="00F06892"/>
    <w:rsid w:val="00F9511F"/>
    <w:rsid w:val="00FB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1ACFD3"/>
  <w15:chartTrackingRefBased/>
  <w15:docId w15:val="{DA6EE12F-3CD1-4E95-A52C-957BD446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3DD3"/>
    <w:pPr>
      <w:spacing w:after="0" w:line="280" w:lineRule="atLeast"/>
    </w:pPr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8D3DD3"/>
    <w:pPr>
      <w:keepNext/>
      <w:keepLines/>
      <w:numPr>
        <w:numId w:val="22"/>
      </w:numPr>
      <w:tabs>
        <w:tab w:val="clear" w:pos="432"/>
        <w:tab w:val="left" w:pos="454"/>
      </w:tabs>
      <w:spacing w:before="260" w:after="260" w:line="340" w:lineRule="atLeast"/>
      <w:ind w:left="431" w:right="-96" w:hanging="431"/>
      <w:outlineLvl w:val="0"/>
    </w:pPr>
    <w:rPr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8D3DD3"/>
    <w:pPr>
      <w:numPr>
        <w:ilvl w:val="1"/>
      </w:numPr>
      <w:tabs>
        <w:tab w:val="clear" w:pos="454"/>
        <w:tab w:val="clear" w:pos="576"/>
        <w:tab w:val="left" w:pos="822"/>
      </w:tabs>
      <w:spacing w:line="300" w:lineRule="atLeast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8D3DD3"/>
    <w:pPr>
      <w:numPr>
        <w:ilvl w:val="2"/>
      </w:numPr>
      <w:tabs>
        <w:tab w:val="clear" w:pos="720"/>
        <w:tab w:val="clear" w:pos="822"/>
        <w:tab w:val="left" w:pos="936"/>
      </w:tabs>
      <w:spacing w:line="260" w:lineRule="atLeast"/>
      <w:outlineLvl w:val="2"/>
    </w:pPr>
    <w:rPr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8D3DD3"/>
    <w:pPr>
      <w:numPr>
        <w:ilvl w:val="3"/>
      </w:numPr>
      <w:tabs>
        <w:tab w:val="clear" w:pos="864"/>
        <w:tab w:val="clear" w:pos="936"/>
        <w:tab w:val="left" w:pos="1077"/>
      </w:tabs>
      <w:outlineLvl w:val="3"/>
    </w:pPr>
    <w:rPr>
      <w:spacing w:val="2"/>
      <w:sz w:val="2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D3DD3"/>
    <w:rPr>
      <w:rFonts w:ascii="Arial" w:eastAsia="Times New Roman" w:hAnsi="Arial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D3DD3"/>
    <w:rPr>
      <w:rFonts w:ascii="Arial" w:eastAsia="Times New Roman" w:hAnsi="Arial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D3DD3"/>
    <w:rPr>
      <w:rFonts w:ascii="Arial" w:eastAsia="Times New Roman" w:hAnsi="Arial" w:cs="Arial"/>
      <w:b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D3DD3"/>
    <w:rPr>
      <w:rFonts w:ascii="Arial" w:eastAsia="Times New Roman" w:hAnsi="Arial" w:cs="Arial"/>
      <w:b/>
      <w:bCs/>
      <w:spacing w:val="2"/>
      <w:sz w:val="20"/>
      <w:szCs w:val="28"/>
      <w:lang w:eastAsia="de-DE"/>
    </w:rPr>
  </w:style>
  <w:style w:type="paragraph" w:styleId="Fuzeile">
    <w:name w:val="footer"/>
    <w:basedOn w:val="Standard"/>
    <w:link w:val="FuzeileZchn"/>
    <w:semiHidden/>
    <w:rsid w:val="008D3DD3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semiHidden/>
    <w:rsid w:val="008D3DD3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8D3DD3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semiHidden/>
    <w:rsid w:val="008D3DD3"/>
    <w:rPr>
      <w:rFonts w:ascii="Arial" w:eastAsia="Times New Roman" w:hAnsi="Arial" w:cs="Arial"/>
      <w:spacing w:val="2"/>
      <w:sz w:val="14"/>
      <w:szCs w:val="20"/>
      <w:lang w:eastAsia="de-DE"/>
    </w:rPr>
  </w:style>
  <w:style w:type="paragraph" w:styleId="Titel">
    <w:name w:val="Title"/>
    <w:basedOn w:val="Standard"/>
    <w:next w:val="Standard"/>
    <w:link w:val="TitelZchn"/>
    <w:qFormat/>
    <w:rsid w:val="008D3DD3"/>
    <w:pPr>
      <w:spacing w:after="260" w:line="380" w:lineRule="atLeast"/>
    </w:pPr>
    <w:rPr>
      <w:b/>
      <w:spacing w:val="8"/>
      <w:sz w:val="36"/>
    </w:rPr>
  </w:style>
  <w:style w:type="character" w:customStyle="1" w:styleId="TitelZchn">
    <w:name w:val="Titel Zchn"/>
    <w:basedOn w:val="Absatz-Standardschriftart"/>
    <w:link w:val="Titel"/>
    <w:rsid w:val="008D3DD3"/>
    <w:rPr>
      <w:rFonts w:ascii="Arial" w:eastAsia="Times New Roman" w:hAnsi="Arial" w:cs="Arial"/>
      <w:b/>
      <w:spacing w:val="8"/>
      <w:sz w:val="36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8D3DD3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3DD3"/>
    <w:pPr>
      <w:tabs>
        <w:tab w:val="left" w:pos="800"/>
      </w:tabs>
      <w:ind w:left="284"/>
    </w:pPr>
  </w:style>
  <w:style w:type="paragraph" w:customStyle="1" w:styleId="NormalNo">
    <w:name w:val="NormalNo"/>
    <w:basedOn w:val="Standard"/>
    <w:rsid w:val="008D3DD3"/>
    <w:pPr>
      <w:tabs>
        <w:tab w:val="left" w:pos="3402"/>
      </w:tabs>
      <w:spacing w:line="240" w:lineRule="auto"/>
    </w:pPr>
    <w:rPr>
      <w:noProof/>
      <w:sz w:val="22"/>
    </w:rPr>
  </w:style>
  <w:style w:type="character" w:styleId="Hyperlink">
    <w:name w:val="Hyperlink"/>
    <w:basedOn w:val="Absatz-Standardschriftart"/>
    <w:uiPriority w:val="99"/>
    <w:rsid w:val="008D3DD3"/>
    <w:rPr>
      <w:color w:val="0000FF"/>
      <w:u w:val="single"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3DD3"/>
    <w:pPr>
      <w:numPr>
        <w:numId w:val="0"/>
      </w:numPr>
      <w:tabs>
        <w:tab w:val="left" w:pos="454"/>
      </w:tabs>
      <w:outlineLvl w:val="9"/>
    </w:pPr>
  </w:style>
  <w:style w:type="paragraph" w:customStyle="1" w:styleId="Formatvorlageberschrift1Rechts-022cm">
    <w:name w:val="Formatvorlage Überschrift 1 + Rechts:  -0.22 cm"/>
    <w:basedOn w:val="berschrift1"/>
    <w:rsid w:val="008D3DD3"/>
    <w:pPr>
      <w:ind w:right="-124"/>
    </w:pPr>
    <w:rPr>
      <w:rFonts w:cs="Times New Roman"/>
      <w:bCs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0C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taricdavid@hot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ellicioli.kaethi@bluewin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rs.nussbaumer@ict-bz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Local\Temp\09%20Website%20Projektdokumentat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5525-2202-425D-8511-EAB6009BE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 Website Projektdokumentation.dotx</Template>
  <TotalTime>0</TotalTime>
  <Pages>7</Pages>
  <Words>1032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Gataric</cp:lastModifiedBy>
  <cp:revision>7</cp:revision>
  <dcterms:created xsi:type="dcterms:W3CDTF">2017-12-06T15:05:00Z</dcterms:created>
  <dcterms:modified xsi:type="dcterms:W3CDTF">2017-12-09T11:56:00Z</dcterms:modified>
</cp:coreProperties>
</file>